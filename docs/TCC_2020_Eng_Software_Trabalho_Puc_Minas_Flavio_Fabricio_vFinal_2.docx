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09D8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14:paraId="52F29489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392948" w14:textId="77777777" w:rsid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14:paraId="0EF17D03" w14:textId="77777777" w:rsidR="006512A0" w:rsidRP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14:paraId="61558500" w14:textId="77777777" w:rsidR="00A02440" w:rsidRPr="00577606" w:rsidRDefault="00A02440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28DC3196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22670024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647D24D7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2FFB3C0D" w14:textId="77777777" w:rsidR="00065A76" w:rsidRPr="00577606" w:rsidRDefault="006512A0" w:rsidP="00523684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43B806F" w14:textId="77777777" w:rsidR="00065A76" w:rsidRPr="00577606" w:rsidRDefault="00B62C47" w:rsidP="00523684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Gestão de AcademiaPUC</w:t>
      </w:r>
    </w:p>
    <w:p w14:paraId="09BB07A2" w14:textId="77777777" w:rsidR="00065A76" w:rsidRPr="00577606" w:rsidRDefault="00065A76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67207524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633AD51F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630EE771" w14:textId="77777777" w:rsidR="00065A76" w:rsidRPr="00577606" w:rsidRDefault="00B62C47" w:rsidP="00523684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Flávio Fabrício Ventura de Melo Ferreira</w:t>
      </w:r>
    </w:p>
    <w:p w14:paraId="4DD1CA71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04503C94" w14:textId="77777777" w:rsidR="00065A76" w:rsidRPr="00577606" w:rsidRDefault="00065A76" w:rsidP="005A081F">
      <w:pPr>
        <w:pStyle w:val="Livre"/>
        <w:spacing w:before="600"/>
        <w:jc w:val="right"/>
        <w:rPr>
          <w:noProof w:val="0"/>
          <w:sz w:val="22"/>
        </w:rPr>
      </w:pPr>
    </w:p>
    <w:p w14:paraId="15309FFB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05762C17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18621E9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31CF99EC" w14:textId="77777777" w:rsidR="00065A76" w:rsidRPr="00577606" w:rsidRDefault="00F46CBE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0450C802" w14:textId="77777777" w:rsidR="00065A76" w:rsidRPr="00577606" w:rsidRDefault="00ED41A3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Maio de 2020</w:t>
      </w:r>
      <w:r w:rsidR="007D5140" w:rsidRPr="00577606">
        <w:rPr>
          <w:sz w:val="24"/>
          <w:szCs w:val="24"/>
        </w:rPr>
        <w:t>.</w:t>
      </w:r>
    </w:p>
    <w:p w14:paraId="2A159CF7" w14:textId="77777777" w:rsidR="00065A76" w:rsidRPr="00577606" w:rsidRDefault="006512A0" w:rsidP="00523684">
      <w:pPr>
        <w:pStyle w:val="Heading1"/>
        <w:jc w:val="both"/>
        <w:rPr>
          <w:rFonts w:ascii="Times New Roman" w:hAnsi="Times New Roman"/>
        </w:rPr>
      </w:pPr>
      <w:bookmarkStart w:id="5" w:name="_Toc41846642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14:paraId="1A3377F7" w14:textId="77777777" w:rsidR="00065A76" w:rsidRPr="00577606" w:rsidRDefault="00065A76" w:rsidP="00523684">
      <w:pPr>
        <w:pStyle w:val="Subtitle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14:paraId="438DF61A" w14:textId="77777777" w:rsidR="00065A76" w:rsidRPr="00577606" w:rsidRDefault="00065A76" w:rsidP="00523684">
      <w:pPr>
        <w:pStyle w:val="TOC1"/>
        <w:tabs>
          <w:tab w:val="right" w:leader="dot" w:pos="8630"/>
        </w:tabs>
        <w:jc w:val="both"/>
      </w:pPr>
    </w:p>
    <w:p w14:paraId="2F7CE3F1" w14:textId="778D5D1F" w:rsidR="006F4857" w:rsidRDefault="00065A76">
      <w:pPr>
        <w:pStyle w:val="TOC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41846642" w:history="1">
        <w:r w:rsidR="006F4857" w:rsidRPr="00AD6828">
          <w:rPr>
            <w:rStyle w:val="Hyperlink"/>
            <w:noProof/>
          </w:rPr>
          <w:t>Trabalho de Conclusão de Curso</w:t>
        </w:r>
        <w:r w:rsidR="006F4857">
          <w:rPr>
            <w:noProof/>
            <w:webHidden/>
          </w:rPr>
          <w:tab/>
        </w:r>
        <w:r w:rsidR="006F4857">
          <w:rPr>
            <w:noProof/>
            <w:webHidden/>
          </w:rPr>
          <w:fldChar w:fldCharType="begin"/>
        </w:r>
        <w:r w:rsidR="006F4857">
          <w:rPr>
            <w:noProof/>
            <w:webHidden/>
          </w:rPr>
          <w:instrText xml:space="preserve"> PAGEREF _Toc41846642 \h </w:instrText>
        </w:r>
        <w:r w:rsidR="006F4857">
          <w:rPr>
            <w:noProof/>
            <w:webHidden/>
          </w:rPr>
        </w:r>
        <w:r w:rsidR="006F4857"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2</w:t>
        </w:r>
        <w:r w:rsidR="006F4857">
          <w:rPr>
            <w:noProof/>
            <w:webHidden/>
          </w:rPr>
          <w:fldChar w:fldCharType="end"/>
        </w:r>
      </w:hyperlink>
    </w:p>
    <w:p w14:paraId="65417249" w14:textId="61A9F46C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3" w:history="1">
        <w:r w:rsidRPr="00AD682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CA3D47" w14:textId="7C186EEF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4" w:history="1">
        <w:r w:rsidRPr="00AD682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9D8FB4" w14:textId="46BDF77F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5" w:history="1">
        <w:r w:rsidRPr="00AD682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Especificação de requisitos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9ECE19" w14:textId="463E8284" w:rsidR="006F4857" w:rsidRDefault="006F4857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6" w:history="1">
        <w:r w:rsidRPr="00AD682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Interface de usuário do Caso de Uso 1: Visualizar Relatório de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556986" w14:textId="194D3422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7" w:history="1">
        <w:r w:rsidRPr="00AD6828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BE2EB8" w14:textId="41987DB8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8" w:history="1">
        <w:r w:rsidRPr="00AD6828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3180B" w14:textId="4DCDCFAE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49" w:history="1">
        <w:r w:rsidRPr="00AD6828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E379C" w14:textId="3B384876" w:rsidR="006F4857" w:rsidRDefault="006F4857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0" w:history="1">
        <w:r w:rsidRPr="00AD682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Interface de usuário do Caso de Uso 2: Cadastrar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83ECD" w14:textId="40916F65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1" w:history="1">
        <w:r w:rsidRPr="00AD6828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E243B" w14:textId="7B8100F9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2" w:history="1">
        <w:r w:rsidRPr="00AD6828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10922B" w14:textId="2B7EDF28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3" w:history="1">
        <w:r w:rsidRPr="00AD6828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4784D" w14:textId="6EBC8342" w:rsidR="006F4857" w:rsidRDefault="006F4857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4" w:history="1">
        <w:r w:rsidRPr="00AD682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Interface de usuário do Caso de Uso 3: Visualizar Estatística de Presença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480566" w14:textId="342D0314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5" w:history="1">
        <w:r w:rsidRPr="00AD6828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041BAD" w14:textId="35A05B22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6" w:history="1">
        <w:r w:rsidRPr="00AD6828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A6C556" w14:textId="7D146C8C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7" w:history="1">
        <w:r w:rsidRPr="00AD6828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ED806E" w14:textId="5EA4D02D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8" w:history="1">
        <w:r w:rsidRPr="00AD682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Especificação de requisitos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64F678" w14:textId="0882968D" w:rsidR="006F4857" w:rsidRDefault="006F4857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59" w:history="1">
        <w:r w:rsidRPr="00AD682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Caso de Uso 1: Visualizar Relatório de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5032C2" w14:textId="7CAB34A5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0" w:history="1">
        <w:r w:rsidRPr="00AD6828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B81C2A" w14:textId="24CB47D9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1" w:history="1">
        <w:r w:rsidRPr="00AD6828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1D2903" w14:textId="21125CEB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2" w:history="1">
        <w:r w:rsidRPr="00AD6828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BB22F1" w14:textId="4159F7FF" w:rsidR="006F4857" w:rsidRDefault="006F4857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3" w:history="1">
        <w:r w:rsidRPr="00AD682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Caso de Uso 2: Cadastrar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3862FF" w14:textId="1466005E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4" w:history="1">
        <w:r w:rsidRPr="00AD6828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3ABCC2" w14:textId="406FA96D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5" w:history="1">
        <w:r w:rsidRPr="00AD6828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683C83" w14:textId="675C0748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6" w:history="1">
        <w:r w:rsidRPr="00AD6828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Fluxo alternativo de Exceção.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E645DC" w14:textId="48B503CC" w:rsidR="006F4857" w:rsidRDefault="006F4857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7" w:history="1">
        <w:r w:rsidRPr="00AD6828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Caso de Uso 3: Visualizar Estatística de Presenças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12BB59" w14:textId="61FE9825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8" w:history="1">
        <w:r w:rsidRPr="00AD6828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AA288A" w14:textId="7F904EE5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69" w:history="1">
        <w:r w:rsidRPr="00AD6828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E1FC7E" w14:textId="66551281" w:rsidR="006F4857" w:rsidRDefault="006F4857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0" w:history="1">
        <w:r w:rsidRPr="00AD6828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A036C0" w14:textId="543726BD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1" w:history="1">
        <w:r w:rsidRPr="00AD682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6160CE" w14:textId="48A11385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2" w:history="1">
        <w:r w:rsidRPr="00AD682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Modelo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CB9ED2" w14:textId="75356027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3" w:history="1">
        <w:r w:rsidRPr="00AD682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98ABEA" w14:textId="4B16CE55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4" w:history="1">
        <w:r w:rsidRPr="00AD682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0810BD" w14:textId="3B4E50AF" w:rsidR="006F4857" w:rsidRDefault="006F4857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5" w:history="1">
        <w:r w:rsidRPr="00AD682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770F9B" w14:textId="5351F1D9" w:rsidR="006F4857" w:rsidRDefault="006F4857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6" w:history="1">
        <w:r w:rsidRPr="00AD682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9E8B32" w14:textId="7077100A" w:rsidR="006F4857" w:rsidRDefault="006F4857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846677" w:history="1">
        <w:r w:rsidRPr="00AD682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D6828">
          <w:rPr>
            <w:rStyle w:val="Hyperlink"/>
            <w:noProof/>
          </w:rPr>
          <w:t>Informações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3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0055499" w14:textId="6DD8C14F" w:rsidR="00065A76" w:rsidRPr="00577606" w:rsidRDefault="00065A76" w:rsidP="00F54C2A">
      <w:pPr>
        <w:pStyle w:val="BodyText"/>
      </w:pPr>
      <w:r w:rsidRPr="00577606">
        <w:fldChar w:fldCharType="end"/>
      </w:r>
    </w:p>
    <w:p w14:paraId="078B46A1" w14:textId="77777777" w:rsidR="00065A76" w:rsidRDefault="00065A76" w:rsidP="00F54C2A">
      <w:pPr>
        <w:pStyle w:val="BodyText"/>
        <w:rPr>
          <w:snapToGrid w:val="0"/>
        </w:rPr>
      </w:pPr>
    </w:p>
    <w:p w14:paraId="05214830" w14:textId="77777777" w:rsidR="006512A0" w:rsidRDefault="006512A0" w:rsidP="00F54C2A">
      <w:pPr>
        <w:pStyle w:val="BodyText"/>
        <w:rPr>
          <w:snapToGrid w:val="0"/>
        </w:rPr>
      </w:pPr>
    </w:p>
    <w:p w14:paraId="68DB07AB" w14:textId="77777777" w:rsidR="00BB7E0C" w:rsidRDefault="00BB7E0C" w:rsidP="00F54C2A">
      <w:pPr>
        <w:pStyle w:val="BodyText"/>
        <w:rPr>
          <w:snapToGrid w:val="0"/>
        </w:rPr>
      </w:pPr>
    </w:p>
    <w:p w14:paraId="35C207BC" w14:textId="77777777" w:rsidR="006512A0" w:rsidRDefault="006512A0" w:rsidP="00F54C2A">
      <w:pPr>
        <w:pStyle w:val="BodyText"/>
        <w:rPr>
          <w:snapToGrid w:val="0"/>
        </w:rPr>
      </w:pPr>
    </w:p>
    <w:p w14:paraId="6FAF7E40" w14:textId="77777777" w:rsidR="006512A0" w:rsidRPr="00577606" w:rsidRDefault="006512A0" w:rsidP="00F54C2A">
      <w:pPr>
        <w:pStyle w:val="BodyText"/>
        <w:rPr>
          <w:snapToGrid w:val="0"/>
        </w:rPr>
      </w:pPr>
    </w:p>
    <w:p w14:paraId="3A8B5DFA" w14:textId="77777777" w:rsidR="00065A76" w:rsidRDefault="000D77FF" w:rsidP="00523684">
      <w:pPr>
        <w:pStyle w:val="Heading2"/>
        <w:jc w:val="both"/>
        <w:rPr>
          <w:rFonts w:ascii="Times New Roman" w:hAnsi="Times New Roman"/>
        </w:rPr>
      </w:pPr>
      <w:bookmarkStart w:id="11" w:name="_Toc41846643"/>
      <w:r>
        <w:rPr>
          <w:rFonts w:ascii="Times New Roman" w:hAnsi="Times New Roman"/>
        </w:rPr>
        <w:lastRenderedPageBreak/>
        <w:t>Cronograma de trabalho</w:t>
      </w:r>
      <w:bookmarkEnd w:id="11"/>
    </w:p>
    <w:tbl>
      <w:tblPr>
        <w:tblW w:w="872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35"/>
        <w:gridCol w:w="3545"/>
        <w:gridCol w:w="2707"/>
      </w:tblGrid>
      <w:tr w:rsidR="00BB7E0C" w14:paraId="7C33CA63" w14:textId="77777777" w:rsidTr="008B206A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1C0F" w14:textId="77777777" w:rsidR="00BB7E0C" w:rsidRDefault="00BB7E0C" w:rsidP="008B206A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2BE35EE" w14:textId="77777777" w:rsidR="00BB7E0C" w:rsidRDefault="00BB7E0C" w:rsidP="008B206A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27B411" w14:textId="77777777" w:rsidR="00BB7E0C" w:rsidRDefault="00BB7E0C" w:rsidP="008B206A">
            <w:pPr>
              <w:snapToGrid w:val="0"/>
              <w:ind w:right="7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Produto / Resultado</w:t>
            </w:r>
          </w:p>
        </w:tc>
      </w:tr>
      <w:tr w:rsidR="00BB7E0C" w14:paraId="21AC8985" w14:textId="77777777" w:rsidTr="008B206A">
        <w:trPr>
          <w:trHeight w:val="264"/>
        </w:trPr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69E82C7A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AFF2F8C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54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CFBE8F" w14:textId="77777777" w:rsidR="00BB7E0C" w:rsidRDefault="00BB7E0C" w:rsidP="008B206A">
            <w:pPr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CE76B4" w14:textId="77777777" w:rsidR="00BB7E0C" w:rsidRDefault="00BB7E0C" w:rsidP="008B206A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  <w:tr w:rsidR="00BB7E0C" w14:paraId="580D4240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47AA5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820925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5BE5C" w14:textId="77777777" w:rsidR="00BB7E0C" w:rsidRDefault="00BB7E0C" w:rsidP="008B206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Assistir videoaula de visão geral do TCC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4BB2C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Entendimento a respeito do escopo do TCC.</w:t>
            </w:r>
          </w:p>
        </w:tc>
      </w:tr>
      <w:tr w:rsidR="00BB7E0C" w14:paraId="3448EA98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B38518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059626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E24FD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2.Leitura de documentação de roteiro e escopo do TCC.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E0169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Esboço de planejamento de atividades. </w:t>
            </w:r>
          </w:p>
        </w:tc>
      </w:tr>
      <w:tr w:rsidR="00BB7E0C" w14:paraId="3C271CAC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5C8DB3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B50CFB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FC3E2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3.Mapeamento da documentação de escopo para identificação de atores, requisitos e outras informações necessárias. 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CAB8FA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atores, requisitos e outras informações relevantes.</w:t>
            </w:r>
          </w:p>
        </w:tc>
      </w:tr>
      <w:tr w:rsidR="00BB7E0C" w14:paraId="1B6CE482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83C1C2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AD100F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DEE74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4.Identificação de ferramenta e desenvolvimento de diagrama de Caso de Uso.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1E4A2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 de Uso</w:t>
            </w:r>
          </w:p>
        </w:tc>
      </w:tr>
      <w:tr w:rsidR="00BB7E0C" w14:paraId="6FF20513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8717E8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AD0077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79F43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Identificação de ferramenta e desenvolvimento de diagrama de Entidade-Relacionamento.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59280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Entidade-Relacionamento.</w:t>
            </w:r>
          </w:p>
        </w:tc>
      </w:tr>
      <w:tr w:rsidR="00BB7E0C" w14:paraId="48A8E14F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B99C2B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A8F79D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FFB49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Identificação de ferramenta e desenvolvimento de diagrama de Classe.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7CA4D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Classes.</w:t>
            </w:r>
          </w:p>
        </w:tc>
      </w:tr>
      <w:tr w:rsidR="00BB7E0C" w14:paraId="20D9C13C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D87EC6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43B0F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A9315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Identificação de ferramenta e desenvolvimento de diagrama de Componentes.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93DEE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Componentes.</w:t>
            </w:r>
          </w:p>
        </w:tc>
      </w:tr>
      <w:tr w:rsidR="00BB7E0C" w14:paraId="3A5E4DC6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D6D251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4F5E1E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A85EE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Identificação de ferramenta e desenvolvimento de diagrama de Implantação.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0DDEA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Implantação.</w:t>
            </w:r>
          </w:p>
        </w:tc>
      </w:tr>
      <w:tr w:rsidR="00BB7E0C" w14:paraId="4BFA95E5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DA70D5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27754B" w14:textId="77777777" w:rsidR="00BB7E0C" w:rsidRDefault="00BB7E0C" w:rsidP="008B206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CB96E3" w14:textId="77777777" w:rsidR="00BB7E0C" w:rsidRDefault="00BB7E0C" w:rsidP="008B206A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Definição de 3 casos de uso para o escopo do trabalho.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857BB" w14:textId="77777777" w:rsidR="00BB7E0C" w:rsidRDefault="00BB7E0C" w:rsidP="008B206A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dos 3 casos de uso.</w:t>
            </w:r>
          </w:p>
        </w:tc>
      </w:tr>
      <w:tr w:rsidR="002F33A1" w14:paraId="3F97A271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560C9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EDCC1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7BADF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Especificação das Interfaces dos 3 casos de uso definidos.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8BFED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Esboço Interfaces dos 3 casos de uso.</w:t>
            </w:r>
          </w:p>
        </w:tc>
      </w:tr>
      <w:tr w:rsidR="002F33A1" w14:paraId="27157446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3F9D7F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89DFD0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BFDC3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Desenvolvimento do plano de testes dos 3 casos de uso.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22FB75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testes dos 3 casos de uso.</w:t>
            </w:r>
          </w:p>
        </w:tc>
      </w:tr>
      <w:tr w:rsidR="002F33A1" w14:paraId="382C0589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1A60D1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012563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443B8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Desenvolvimento da lista de pontos de função e preenchimento da planilha.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6D451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com pontos de função de todo o sistema.</w:t>
            </w:r>
          </w:p>
        </w:tc>
      </w:tr>
      <w:tr w:rsidR="002F33A1" w14:paraId="6E03F69F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DD3802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BA5308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03D7C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 Definição e setup de ferramentas, </w:t>
            </w:r>
            <w:proofErr w:type="spellStart"/>
            <w:proofErr w:type="gramStart"/>
            <w:r>
              <w:rPr>
                <w:rFonts w:ascii="Arial" w:hAnsi="Arial" w:cs="Arial"/>
              </w:rPr>
              <w:t>IDEs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 frameworks.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3A73F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Ambiente de desenvolvimento Ok. </w:t>
            </w:r>
          </w:p>
        </w:tc>
      </w:tr>
      <w:tr w:rsidR="002F33A1" w:rsidRPr="004B31DD" w14:paraId="494ACD8F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930B1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DC4C0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1DA67" w14:textId="77777777" w:rsidR="002F33A1" w:rsidRPr="004B31DD" w:rsidRDefault="002F33A1" w:rsidP="002F33A1">
            <w:pPr>
              <w:snapToGrid w:val="0"/>
              <w:ind w:firstLine="5"/>
              <w:rPr>
                <w:rFonts w:ascii="Arial" w:hAnsi="Arial" w:cs="Arial"/>
                <w:lang w:val="en-US"/>
              </w:rPr>
            </w:pPr>
            <w:r w:rsidRPr="004B31DD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3</w:t>
            </w:r>
            <w:r w:rsidRPr="004B31DD">
              <w:rPr>
                <w:rFonts w:ascii="Arial" w:hAnsi="Arial" w:cs="Arial"/>
                <w:lang w:val="en-US"/>
              </w:rPr>
              <w:t>. Treinamento online (Linked</w:t>
            </w:r>
            <w:r>
              <w:rPr>
                <w:rFonts w:ascii="Arial" w:hAnsi="Arial" w:cs="Arial"/>
                <w:lang w:val="en-US"/>
              </w:rPr>
              <w:t>I</w:t>
            </w:r>
            <w:r w:rsidRPr="004B31DD">
              <w:rPr>
                <w:rFonts w:ascii="Arial" w:hAnsi="Arial" w:cs="Arial"/>
                <w:lang w:val="en-US"/>
              </w:rPr>
              <w:t xml:space="preserve">n Learning) a </w:t>
            </w:r>
            <w:proofErr w:type="spellStart"/>
            <w:r w:rsidRPr="00CE00F6">
              <w:rPr>
                <w:rFonts w:ascii="Arial" w:hAnsi="Arial" w:cs="Arial"/>
                <w:lang w:val="en-US"/>
              </w:rPr>
              <w:t>respeito</w:t>
            </w:r>
            <w:proofErr w:type="spellEnd"/>
            <w:r w:rsidRPr="004B31DD">
              <w:rPr>
                <w:rFonts w:ascii="Arial" w:hAnsi="Arial" w:cs="Arial"/>
                <w:lang w:val="en-US"/>
              </w:rPr>
              <w:t xml:space="preserve"> do frameworks Spring Boot.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4ADC2" w14:textId="77777777" w:rsidR="002F33A1" w:rsidRPr="004B31DD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Visão geral do desenvolvimento web.</w:t>
            </w:r>
          </w:p>
        </w:tc>
      </w:tr>
      <w:tr w:rsidR="002F33A1" w14:paraId="6A7ADCB3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BCB7DF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E6C672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7D47E" w14:textId="77777777" w:rsidR="002F33A1" w:rsidRPr="004B31DD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 w:rsidRPr="004B31D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4B31DD">
              <w:rPr>
                <w:rFonts w:ascii="Arial" w:hAnsi="Arial" w:cs="Arial"/>
              </w:rPr>
              <w:t>. Treinamento online (Linked</w:t>
            </w:r>
            <w:r>
              <w:rPr>
                <w:rFonts w:ascii="Arial" w:hAnsi="Arial" w:cs="Arial"/>
              </w:rPr>
              <w:t>I</w:t>
            </w:r>
            <w:r w:rsidRPr="004B31DD">
              <w:rPr>
                <w:rFonts w:ascii="Arial" w:hAnsi="Arial" w:cs="Arial"/>
              </w:rPr>
              <w:t>n Learning) a respeito da API JPA.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F876A" w14:textId="77777777" w:rsidR="002F33A1" w:rsidRPr="00073778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Visão geral do desenvolvimento web.</w:t>
            </w:r>
          </w:p>
        </w:tc>
      </w:tr>
      <w:tr w:rsidR="002F33A1" w:rsidRPr="00073778" w14:paraId="571FBBF5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71AE26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32A997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0F220" w14:textId="77777777" w:rsidR="002F33A1" w:rsidRPr="00073778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 w:rsidRPr="0007377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073778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Implementação/Codificação Back-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: entidades, repositórios, serviços e controladores.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A186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Back-End.</w:t>
            </w:r>
          </w:p>
          <w:p w14:paraId="4CC25ABC" w14:textId="77777777" w:rsidR="002F33A1" w:rsidRPr="00073778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</w:p>
        </w:tc>
      </w:tr>
      <w:tr w:rsidR="002F33A1" w14:paraId="06D9BB8B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7A81CA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D20FC8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269F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 Implementação/Codificação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:</w:t>
            </w:r>
            <w:r w:rsidRPr="00073778">
              <w:rPr>
                <w:rFonts w:ascii="Arial" w:hAnsi="Arial" w:cs="Arial"/>
              </w:rPr>
              <w:t xml:space="preserve"> HTML, CSS e </w:t>
            </w:r>
            <w:proofErr w:type="spellStart"/>
            <w:r w:rsidRPr="00073778"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AA018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Front-End.</w:t>
            </w:r>
          </w:p>
          <w:p w14:paraId="481C75A3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</w:p>
        </w:tc>
      </w:tr>
      <w:tr w:rsidR="002F33A1" w14:paraId="70B2CC97" w14:textId="77777777" w:rsidTr="00F12F5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FC885A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07E221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7AC204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 Armazenamento da implementação/codificação em repositório de código (GitHub).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1C581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do repositório do código.</w:t>
            </w:r>
          </w:p>
        </w:tc>
      </w:tr>
      <w:tr w:rsidR="002F33A1" w14:paraId="161F59F5" w14:textId="77777777" w:rsidTr="008B206A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A349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E6AE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A622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Ajustes código e texto.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492F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Atualizações no GitHub.</w:t>
            </w:r>
          </w:p>
        </w:tc>
      </w:tr>
      <w:tr w:rsidR="002F33A1" w14:paraId="142F2F92" w14:textId="77777777" w:rsidTr="008B206A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C33A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31/05/2020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5CE4" w14:textId="77777777" w:rsidR="002F33A1" w:rsidRDefault="002F33A1" w:rsidP="002F33A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31/05/2020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61FB" w14:textId="77777777" w:rsidR="002F33A1" w:rsidRDefault="002F33A1" w:rsidP="002F33A1">
            <w:pPr>
              <w:snapToGrid w:val="0"/>
              <w:ind w:firstLine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 Submissão do trabalho no AVA.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BB23" w14:textId="77777777" w:rsidR="002F33A1" w:rsidRDefault="002F33A1" w:rsidP="002F33A1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final do trabalho.</w:t>
            </w:r>
          </w:p>
        </w:tc>
      </w:tr>
    </w:tbl>
    <w:p w14:paraId="71409F45" w14:textId="77777777" w:rsidR="00BB7E0C" w:rsidRDefault="00BB7E0C" w:rsidP="00F54C2A">
      <w:pPr>
        <w:pStyle w:val="BodyText"/>
      </w:pPr>
    </w:p>
    <w:p w14:paraId="572B12DA" w14:textId="77777777" w:rsidR="00BB7E0C" w:rsidRPr="00BB7E0C" w:rsidRDefault="00BB7E0C" w:rsidP="00F54C2A">
      <w:pPr>
        <w:pStyle w:val="BodyText"/>
      </w:pPr>
    </w:p>
    <w:p w14:paraId="2A7F078B" w14:textId="77777777" w:rsidR="000D77FF" w:rsidRPr="00577606" w:rsidRDefault="000D77FF" w:rsidP="000D77FF">
      <w:pPr>
        <w:pStyle w:val="Heading2"/>
        <w:jc w:val="both"/>
        <w:rPr>
          <w:rFonts w:ascii="Times New Roman" w:hAnsi="Times New Roman"/>
        </w:rPr>
      </w:pPr>
      <w:bookmarkStart w:id="12" w:name="_Toc41846644"/>
      <w:r>
        <w:rPr>
          <w:rFonts w:ascii="Times New Roman" w:hAnsi="Times New Roman"/>
        </w:rPr>
        <w:lastRenderedPageBreak/>
        <w:t>Diagrama de casos de uso</w:t>
      </w:r>
      <w:bookmarkEnd w:id="12"/>
    </w:p>
    <w:p w14:paraId="66512ADF" w14:textId="77777777" w:rsidR="000D77FF" w:rsidRPr="000D77FF" w:rsidRDefault="000D77FF" w:rsidP="00F54C2A">
      <w:pPr>
        <w:pStyle w:val="BodyText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 w14:paraId="2CC65D95" w14:textId="77777777" w:rsidTr="00BB7E0C">
        <w:trPr>
          <w:trHeight w:val="568"/>
        </w:trPr>
        <w:tc>
          <w:tcPr>
            <w:tcW w:w="8780" w:type="dxa"/>
          </w:tcPr>
          <w:p w14:paraId="52E6A2E0" w14:textId="77777777" w:rsidR="00BB7E0C" w:rsidRDefault="00BB7E0C" w:rsidP="00BB7E0C">
            <w:pPr>
              <w:rPr>
                <w:sz w:val="24"/>
                <w:szCs w:val="24"/>
                <w:lang w:val="en-US" w:eastAsia="en-US"/>
              </w:rPr>
            </w:pPr>
          </w:p>
          <w:p w14:paraId="75033A7F" w14:textId="77777777" w:rsidR="00BB7E0C" w:rsidRPr="00BB7E0C" w:rsidRDefault="00BB7E0C" w:rsidP="00BB7E0C">
            <w:pPr>
              <w:rPr>
                <w:sz w:val="24"/>
                <w:szCs w:val="24"/>
                <w:lang w:val="en-US" w:eastAsia="en-US"/>
              </w:rPr>
            </w:pPr>
            <w:r w:rsidRPr="00BB7E0C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FDA42C4" wp14:editId="434001D0">
                  <wp:extent cx="5456091" cy="5700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091" cy="570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1326" w14:textId="77777777" w:rsidR="00BB7E0C" w:rsidRDefault="00BB7E0C" w:rsidP="00BB7E0C">
            <w:pPr>
              <w:rPr>
                <w:sz w:val="24"/>
                <w:szCs w:val="24"/>
                <w:lang w:val="en-US" w:eastAsia="en-US"/>
              </w:rPr>
            </w:pPr>
          </w:p>
          <w:p w14:paraId="3D3359C5" w14:textId="77777777" w:rsidR="006512A0" w:rsidRDefault="006512A0" w:rsidP="00F54C2A">
            <w:pPr>
              <w:pStyle w:val="Tabela"/>
            </w:pPr>
          </w:p>
          <w:p w14:paraId="7607A08C" w14:textId="77777777" w:rsidR="006512A0" w:rsidRDefault="006512A0" w:rsidP="00F54C2A">
            <w:pPr>
              <w:pStyle w:val="Tabela"/>
            </w:pPr>
          </w:p>
          <w:p w14:paraId="1DA70DBA" w14:textId="77777777" w:rsidR="006512A0" w:rsidRPr="00577606" w:rsidRDefault="006512A0" w:rsidP="00F54C2A">
            <w:pPr>
              <w:pStyle w:val="Tabela"/>
            </w:pPr>
          </w:p>
        </w:tc>
      </w:tr>
    </w:tbl>
    <w:p w14:paraId="5100DBC5" w14:textId="77777777" w:rsidR="006512A0" w:rsidRDefault="006512A0" w:rsidP="00F54C2A">
      <w:pPr>
        <w:pStyle w:val="BodyText"/>
      </w:pPr>
    </w:p>
    <w:p w14:paraId="28FBE8B6" w14:textId="77777777" w:rsidR="00065A76" w:rsidRPr="00577606" w:rsidRDefault="00065A76" w:rsidP="00F54C2A">
      <w:pPr>
        <w:pStyle w:val="BodyText"/>
      </w:pPr>
    </w:p>
    <w:p w14:paraId="631B6748" w14:textId="77777777" w:rsidR="00065A76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3" w:name="_Toc41846645"/>
      <w:r>
        <w:rPr>
          <w:rFonts w:ascii="Times New Roman" w:hAnsi="Times New Roman"/>
        </w:rPr>
        <w:lastRenderedPageBreak/>
        <w:t>Especificação de requisitos de interface</w:t>
      </w:r>
      <w:bookmarkEnd w:id="13"/>
    </w:p>
    <w:p w14:paraId="2D5614D7" w14:textId="73C37D98" w:rsidR="00AB594F" w:rsidRPr="0019464A" w:rsidRDefault="00AB594F" w:rsidP="00AB594F">
      <w:pPr>
        <w:pStyle w:val="Heading3"/>
      </w:pPr>
      <w:bookmarkStart w:id="14" w:name="_Toc41846646"/>
      <w:r w:rsidRPr="0019464A">
        <w:t xml:space="preserve">Interface de usuário do Caso de </w:t>
      </w:r>
      <w:r w:rsidR="00CE00F6">
        <w:t>U</w:t>
      </w:r>
      <w:r w:rsidRPr="0019464A">
        <w:t>so 1: Visualizar Relatório de Alunos</w:t>
      </w:r>
      <w:bookmarkEnd w:id="14"/>
    </w:p>
    <w:p w14:paraId="5A6A5438" w14:textId="77777777" w:rsidR="00AB594F" w:rsidRPr="00577606" w:rsidRDefault="00AB594F" w:rsidP="00AB594F">
      <w:pPr>
        <w:pStyle w:val="Heading4"/>
        <w:jc w:val="both"/>
      </w:pPr>
      <w:bookmarkStart w:id="15" w:name="_Toc41846647"/>
      <w:r w:rsidRPr="00577606">
        <w:t>Leiaute sugerido</w:t>
      </w:r>
      <w:bookmarkEnd w:id="15"/>
    </w:p>
    <w:p w14:paraId="3C2DD990" w14:textId="77777777" w:rsidR="00AB594F" w:rsidRDefault="00AB594F" w:rsidP="00F54C2A">
      <w:pPr>
        <w:pStyle w:val="BodyText"/>
      </w:pPr>
      <w:r w:rsidRPr="00AB594F">
        <w:rPr>
          <w:noProof/>
        </w:rPr>
        <w:drawing>
          <wp:inline distT="0" distB="0" distL="0" distR="0" wp14:anchorId="099273A4" wp14:editId="526AFD58">
            <wp:extent cx="3402418" cy="1650957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845" b="42997"/>
                    <a:stretch/>
                  </pic:blipFill>
                  <pic:spPr bwMode="auto">
                    <a:xfrm>
                      <a:off x="0" y="0"/>
                      <a:ext cx="3410555" cy="165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6002E65" w14:textId="77777777" w:rsidR="00AB594F" w:rsidRDefault="00AB594F" w:rsidP="00F54C2A">
      <w:pPr>
        <w:pStyle w:val="BodyText"/>
      </w:pPr>
      <w:r w:rsidRPr="00AB594F">
        <w:rPr>
          <w:noProof/>
        </w:rPr>
        <w:drawing>
          <wp:inline distT="0" distB="0" distL="0" distR="0" wp14:anchorId="6D85FD98" wp14:editId="485EAE3F">
            <wp:extent cx="3636335" cy="1667793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1" b="47078"/>
                    <a:stretch/>
                  </pic:blipFill>
                  <pic:spPr bwMode="auto">
                    <a:xfrm>
                      <a:off x="0" y="0"/>
                      <a:ext cx="3652062" cy="167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C4AB" w14:textId="77777777" w:rsidR="00AB594F" w:rsidRDefault="00AB594F" w:rsidP="00F54C2A">
      <w:pPr>
        <w:pStyle w:val="BodyText"/>
      </w:pPr>
      <w:r w:rsidRPr="00AB594F">
        <w:rPr>
          <w:noProof/>
        </w:rPr>
        <w:drawing>
          <wp:inline distT="0" distB="0" distL="0" distR="0" wp14:anchorId="734F94CE" wp14:editId="4F0C8E95">
            <wp:extent cx="4625163" cy="4013312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282" cy="40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DC9" w14:textId="77777777" w:rsidR="00AB594F" w:rsidRPr="00577606" w:rsidRDefault="00AB594F" w:rsidP="00AB594F">
      <w:pPr>
        <w:pStyle w:val="Heading4"/>
        <w:jc w:val="both"/>
      </w:pPr>
      <w:bookmarkStart w:id="16" w:name="_Toc41846648"/>
      <w:r w:rsidRPr="00577606">
        <w:lastRenderedPageBreak/>
        <w:t>Campos</w:t>
      </w:r>
      <w:bookmarkEnd w:id="16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AB594F" w:rsidRPr="00577606" w14:paraId="2B88046E" w14:textId="77777777" w:rsidTr="00E767BC">
        <w:trPr>
          <w:cantSplit/>
          <w:trHeight w:val="134"/>
        </w:trPr>
        <w:tc>
          <w:tcPr>
            <w:tcW w:w="1063" w:type="dxa"/>
          </w:tcPr>
          <w:p w14:paraId="04373B33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14:paraId="55E6C953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14:paraId="11C65F07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02385C46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47389CE8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14:paraId="61E841F4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14:paraId="26371E09" w14:textId="77777777" w:rsidR="00AB594F" w:rsidRPr="00577606" w:rsidRDefault="00AB594F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AB594F" w:rsidRPr="00577606" w14:paraId="01B2BF0A" w14:textId="77777777" w:rsidTr="00E767BC">
        <w:trPr>
          <w:cantSplit/>
        </w:trPr>
        <w:tc>
          <w:tcPr>
            <w:tcW w:w="1063" w:type="dxa"/>
          </w:tcPr>
          <w:p w14:paraId="1C1EBC8A" w14:textId="77777777" w:rsidR="00AB594F" w:rsidRPr="00577606" w:rsidRDefault="00AB594F" w:rsidP="00F54C2A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427" w:type="dxa"/>
          </w:tcPr>
          <w:p w14:paraId="6233C609" w14:textId="77777777" w:rsidR="00AB594F" w:rsidRPr="00577606" w:rsidRDefault="00AB594F" w:rsidP="00F54C2A">
            <w:pPr>
              <w:pStyle w:val="Tabela"/>
            </w:pPr>
          </w:p>
        </w:tc>
        <w:tc>
          <w:tcPr>
            <w:tcW w:w="1315" w:type="dxa"/>
          </w:tcPr>
          <w:p w14:paraId="7741212E" w14:textId="77777777" w:rsidR="00AB594F" w:rsidRPr="00577606" w:rsidRDefault="00AB594F" w:rsidP="00F54C2A">
            <w:pPr>
              <w:pStyle w:val="Tabela"/>
            </w:pPr>
          </w:p>
        </w:tc>
        <w:tc>
          <w:tcPr>
            <w:tcW w:w="1134" w:type="dxa"/>
          </w:tcPr>
          <w:p w14:paraId="18A2E0B8" w14:textId="77777777" w:rsidR="00AB594F" w:rsidRPr="00577606" w:rsidRDefault="00AB594F" w:rsidP="00F54C2A">
            <w:pPr>
              <w:pStyle w:val="Tabela"/>
            </w:pPr>
          </w:p>
        </w:tc>
        <w:tc>
          <w:tcPr>
            <w:tcW w:w="1275" w:type="dxa"/>
          </w:tcPr>
          <w:p w14:paraId="3B93A1D3" w14:textId="77777777" w:rsidR="00AB594F" w:rsidRPr="00577606" w:rsidRDefault="00AB594F" w:rsidP="00F54C2A">
            <w:pPr>
              <w:pStyle w:val="Tabela"/>
            </w:pPr>
          </w:p>
        </w:tc>
        <w:tc>
          <w:tcPr>
            <w:tcW w:w="993" w:type="dxa"/>
          </w:tcPr>
          <w:p w14:paraId="29B3F139" w14:textId="77777777" w:rsidR="00AB594F" w:rsidRPr="00577606" w:rsidRDefault="00AB594F" w:rsidP="00F54C2A">
            <w:pPr>
              <w:pStyle w:val="Tabela"/>
            </w:pPr>
          </w:p>
        </w:tc>
        <w:tc>
          <w:tcPr>
            <w:tcW w:w="1984" w:type="dxa"/>
          </w:tcPr>
          <w:p w14:paraId="7739DBD0" w14:textId="77777777" w:rsidR="00AB594F" w:rsidRPr="00577606" w:rsidRDefault="00AB594F" w:rsidP="00F54C2A">
            <w:pPr>
              <w:pStyle w:val="Tabela"/>
            </w:pPr>
          </w:p>
        </w:tc>
      </w:tr>
    </w:tbl>
    <w:p w14:paraId="41579B81" w14:textId="77777777" w:rsidR="00AB594F" w:rsidRPr="00577606" w:rsidRDefault="00AB594F" w:rsidP="00F54C2A">
      <w:pPr>
        <w:pStyle w:val="BodyText"/>
      </w:pPr>
    </w:p>
    <w:p w14:paraId="58F57889" w14:textId="77777777" w:rsidR="00AB594F" w:rsidRPr="00577606" w:rsidRDefault="00AB594F" w:rsidP="00AB594F">
      <w:pPr>
        <w:pStyle w:val="Heading4"/>
        <w:jc w:val="both"/>
      </w:pPr>
      <w:bookmarkStart w:id="17" w:name="_Toc41846649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AB594F" w:rsidRPr="00577606" w14:paraId="149BC263" w14:textId="77777777" w:rsidTr="00E767BC">
        <w:trPr>
          <w:cantSplit/>
        </w:trPr>
        <w:tc>
          <w:tcPr>
            <w:tcW w:w="1063" w:type="dxa"/>
          </w:tcPr>
          <w:p w14:paraId="5C1DF3FD" w14:textId="77777777" w:rsidR="00AB594F" w:rsidRPr="00577606" w:rsidRDefault="00AB594F" w:rsidP="00F54C2A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0426110C" w14:textId="77777777" w:rsidR="00AB594F" w:rsidRPr="00577606" w:rsidRDefault="00AB594F" w:rsidP="00F54C2A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4368AE8F" w14:textId="77777777" w:rsidR="00AB594F" w:rsidRPr="00577606" w:rsidRDefault="00AB594F" w:rsidP="00F54C2A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21FD7C71" w14:textId="77777777" w:rsidR="00AB594F" w:rsidRPr="00577606" w:rsidRDefault="00AB594F" w:rsidP="00F54C2A">
            <w:pPr>
              <w:pStyle w:val="Tabela"/>
            </w:pPr>
            <w:r w:rsidRPr="00577606">
              <w:t>Restrições</w:t>
            </w:r>
          </w:p>
        </w:tc>
      </w:tr>
      <w:tr w:rsidR="00AB594F" w:rsidRPr="00577606" w14:paraId="1E47CE24" w14:textId="77777777" w:rsidTr="00E767BC">
        <w:trPr>
          <w:cantSplit/>
        </w:trPr>
        <w:tc>
          <w:tcPr>
            <w:tcW w:w="1063" w:type="dxa"/>
          </w:tcPr>
          <w:p w14:paraId="367D0072" w14:textId="77777777" w:rsidR="00AB594F" w:rsidRPr="00577606" w:rsidRDefault="00AB594F" w:rsidP="00F54C2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486DCE5" w14:textId="77777777" w:rsidR="00AB594F" w:rsidRPr="00577606" w:rsidRDefault="00312039" w:rsidP="00F54C2A">
            <w:pPr>
              <w:pStyle w:val="Tabela"/>
            </w:pPr>
            <w:r>
              <w:t>Área do Empregado</w:t>
            </w:r>
          </w:p>
        </w:tc>
        <w:tc>
          <w:tcPr>
            <w:tcW w:w="4111" w:type="dxa"/>
          </w:tcPr>
          <w:p w14:paraId="74D521F8" w14:textId="77777777" w:rsidR="00AB594F" w:rsidRPr="00577606" w:rsidRDefault="00C041E0" w:rsidP="00F54C2A">
            <w:pPr>
              <w:pStyle w:val="Tabela"/>
            </w:pPr>
            <w:r>
              <w:t>Exibe a página da área do empregado.</w:t>
            </w:r>
          </w:p>
        </w:tc>
        <w:tc>
          <w:tcPr>
            <w:tcW w:w="2457" w:type="dxa"/>
          </w:tcPr>
          <w:p w14:paraId="2F850CC6" w14:textId="77777777" w:rsidR="00AB594F" w:rsidRPr="00577606" w:rsidRDefault="00C041E0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0FF22AE6" w14:textId="77777777" w:rsidTr="00E767BC">
        <w:trPr>
          <w:cantSplit/>
        </w:trPr>
        <w:tc>
          <w:tcPr>
            <w:tcW w:w="1063" w:type="dxa"/>
          </w:tcPr>
          <w:p w14:paraId="43BBF61F" w14:textId="77777777" w:rsidR="00B5068D" w:rsidRPr="00577606" w:rsidRDefault="00B5068D" w:rsidP="00F54C2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CDDE233" w14:textId="77777777" w:rsidR="00B5068D" w:rsidRPr="00577606" w:rsidRDefault="00B5068D" w:rsidP="00F54C2A">
            <w:pPr>
              <w:pStyle w:val="Tabela"/>
            </w:pPr>
            <w:r>
              <w:t>Área do Aluno</w:t>
            </w:r>
          </w:p>
        </w:tc>
        <w:tc>
          <w:tcPr>
            <w:tcW w:w="4111" w:type="dxa"/>
          </w:tcPr>
          <w:p w14:paraId="073B7754" w14:textId="77777777" w:rsidR="00B5068D" w:rsidRPr="00577606" w:rsidRDefault="00B5068D" w:rsidP="00F54C2A">
            <w:pPr>
              <w:pStyle w:val="Tabela"/>
            </w:pPr>
            <w:r>
              <w:t>Exibe a página da área do aluno.</w:t>
            </w:r>
          </w:p>
        </w:tc>
        <w:tc>
          <w:tcPr>
            <w:tcW w:w="2457" w:type="dxa"/>
          </w:tcPr>
          <w:p w14:paraId="0F5D78DB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44D7CC07" w14:textId="77777777" w:rsidTr="00E767BC">
        <w:trPr>
          <w:cantSplit/>
        </w:trPr>
        <w:tc>
          <w:tcPr>
            <w:tcW w:w="1063" w:type="dxa"/>
          </w:tcPr>
          <w:p w14:paraId="58647C04" w14:textId="77777777" w:rsidR="00B5068D" w:rsidRPr="00577606" w:rsidRDefault="00B5068D" w:rsidP="00F54C2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21F683B7" w14:textId="77777777" w:rsidR="00B5068D" w:rsidRDefault="00B5068D" w:rsidP="00F54C2A">
            <w:pPr>
              <w:pStyle w:val="Tabela"/>
            </w:pPr>
            <w:r>
              <w:t>Cadastrar Novo Aluno</w:t>
            </w:r>
          </w:p>
        </w:tc>
        <w:tc>
          <w:tcPr>
            <w:tcW w:w="4111" w:type="dxa"/>
          </w:tcPr>
          <w:p w14:paraId="0927CA4B" w14:textId="77777777" w:rsidR="00B5068D" w:rsidRPr="00577606" w:rsidRDefault="00B5068D" w:rsidP="00F54C2A">
            <w:pPr>
              <w:pStyle w:val="Tabela"/>
            </w:pPr>
            <w:r>
              <w:t>Exibe a página de cadastramento de novo aluno.</w:t>
            </w:r>
          </w:p>
        </w:tc>
        <w:tc>
          <w:tcPr>
            <w:tcW w:w="2457" w:type="dxa"/>
          </w:tcPr>
          <w:p w14:paraId="5688454F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0630245A" w14:textId="77777777" w:rsidTr="00E767BC">
        <w:trPr>
          <w:cantSplit/>
        </w:trPr>
        <w:tc>
          <w:tcPr>
            <w:tcW w:w="1063" w:type="dxa"/>
          </w:tcPr>
          <w:p w14:paraId="25BB0AB3" w14:textId="77777777" w:rsidR="00B5068D" w:rsidRPr="00577606" w:rsidRDefault="00B5068D" w:rsidP="00F54C2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3964CEC" w14:textId="77777777" w:rsidR="00B5068D" w:rsidRPr="00577606" w:rsidRDefault="00B5068D" w:rsidP="00F54C2A">
            <w:pPr>
              <w:pStyle w:val="Tabela"/>
            </w:pPr>
            <w:r>
              <w:t>Visualizar Relatório de Aluno</w:t>
            </w:r>
          </w:p>
        </w:tc>
        <w:tc>
          <w:tcPr>
            <w:tcW w:w="4111" w:type="dxa"/>
          </w:tcPr>
          <w:p w14:paraId="0811AFB0" w14:textId="77777777" w:rsidR="00B5068D" w:rsidRPr="00C041E0" w:rsidRDefault="00B5068D" w:rsidP="00B5068D">
            <w:pPr>
              <w:pStyle w:val="Default"/>
              <w:rPr>
                <w:sz w:val="23"/>
                <w:szCs w:val="23"/>
                <w:lang w:val="pt-BR"/>
              </w:rPr>
            </w:pPr>
            <w:r w:rsidRPr="00C041E0">
              <w:rPr>
                <w:sz w:val="23"/>
                <w:szCs w:val="23"/>
                <w:lang w:val="pt-BR"/>
              </w:rPr>
              <w:t>Solicita a pesquisa de todos os alun</w:t>
            </w:r>
            <w:r>
              <w:rPr>
                <w:sz w:val="23"/>
                <w:szCs w:val="23"/>
                <w:lang w:val="pt-BR"/>
              </w:rPr>
              <w:t>os e exibe na página a lista dos alunos com suas respectivas informações</w:t>
            </w:r>
            <w:r w:rsidRPr="00C041E0">
              <w:rPr>
                <w:sz w:val="23"/>
                <w:szCs w:val="23"/>
                <w:lang w:val="pt-BR"/>
              </w:rPr>
              <w:t xml:space="preserve">. </w:t>
            </w:r>
          </w:p>
          <w:p w14:paraId="298D9E06" w14:textId="77777777" w:rsidR="00B5068D" w:rsidRPr="00577606" w:rsidRDefault="00B5068D" w:rsidP="00F54C2A">
            <w:pPr>
              <w:pStyle w:val="Tabela"/>
            </w:pPr>
          </w:p>
        </w:tc>
        <w:tc>
          <w:tcPr>
            <w:tcW w:w="2457" w:type="dxa"/>
          </w:tcPr>
          <w:p w14:paraId="38F410AA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3F544C9B" w14:textId="77777777" w:rsidTr="00E767BC">
        <w:trPr>
          <w:cantSplit/>
        </w:trPr>
        <w:tc>
          <w:tcPr>
            <w:tcW w:w="1063" w:type="dxa"/>
          </w:tcPr>
          <w:p w14:paraId="7FEF34F5" w14:textId="77777777" w:rsidR="00B5068D" w:rsidRPr="00577606" w:rsidRDefault="00B5068D" w:rsidP="00F54C2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6CF97EA" w14:textId="77777777" w:rsidR="00B5068D" w:rsidRDefault="00B5068D" w:rsidP="00F54C2A">
            <w:pPr>
              <w:pStyle w:val="Tabela"/>
            </w:pPr>
            <w:r>
              <w:t>Retornar ao Inicio</w:t>
            </w:r>
          </w:p>
        </w:tc>
        <w:tc>
          <w:tcPr>
            <w:tcW w:w="4111" w:type="dxa"/>
          </w:tcPr>
          <w:p w14:paraId="350397B1" w14:textId="77777777" w:rsidR="00B5068D" w:rsidRDefault="00B5068D" w:rsidP="00F54C2A">
            <w:pPr>
              <w:pStyle w:val="Tabela"/>
            </w:pPr>
            <w:r>
              <w:t>Exibe a página inicial da aplicação.</w:t>
            </w:r>
          </w:p>
        </w:tc>
        <w:tc>
          <w:tcPr>
            <w:tcW w:w="2457" w:type="dxa"/>
          </w:tcPr>
          <w:p w14:paraId="65DF372B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6D1B0650" w14:textId="77777777" w:rsidTr="00E767BC">
        <w:trPr>
          <w:cantSplit/>
        </w:trPr>
        <w:tc>
          <w:tcPr>
            <w:tcW w:w="1063" w:type="dxa"/>
          </w:tcPr>
          <w:p w14:paraId="200BA3F0" w14:textId="77777777" w:rsidR="00B5068D" w:rsidRPr="00577606" w:rsidRDefault="00B5068D" w:rsidP="00F54C2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99CE88E" w14:textId="77777777" w:rsidR="00B5068D" w:rsidRPr="00577606" w:rsidRDefault="00B5068D" w:rsidP="00F54C2A">
            <w:pPr>
              <w:pStyle w:val="Tabela"/>
            </w:pPr>
            <w:r>
              <w:t>Estatísticas da Presença</w:t>
            </w:r>
          </w:p>
        </w:tc>
        <w:tc>
          <w:tcPr>
            <w:tcW w:w="4111" w:type="dxa"/>
          </w:tcPr>
          <w:p w14:paraId="13927C89" w14:textId="77777777" w:rsidR="00B5068D" w:rsidRPr="00577606" w:rsidRDefault="00B5068D" w:rsidP="00F54C2A">
            <w:pPr>
              <w:pStyle w:val="Tabela"/>
            </w:pPr>
            <w:r>
              <w:t>Exibe a página com a lista de presenças do aluno selecionado e as estatísticas de presença do mesmo.</w:t>
            </w:r>
          </w:p>
        </w:tc>
        <w:tc>
          <w:tcPr>
            <w:tcW w:w="2457" w:type="dxa"/>
          </w:tcPr>
          <w:p w14:paraId="75C04B70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</w:tbl>
    <w:p w14:paraId="40CE2A5E" w14:textId="77777777" w:rsidR="00AB594F" w:rsidRDefault="00AB594F" w:rsidP="00F54C2A">
      <w:pPr>
        <w:pStyle w:val="BodyText"/>
        <w:rPr>
          <w:highlight w:val="yellow"/>
        </w:rPr>
      </w:pPr>
    </w:p>
    <w:p w14:paraId="403C2301" w14:textId="77777777" w:rsidR="00AB594F" w:rsidRDefault="00AB594F" w:rsidP="00F54C2A">
      <w:pPr>
        <w:pStyle w:val="BodyText"/>
      </w:pPr>
    </w:p>
    <w:p w14:paraId="5E17A272" w14:textId="77777777" w:rsidR="00AB594F" w:rsidRDefault="00AB594F" w:rsidP="00F54C2A">
      <w:pPr>
        <w:pStyle w:val="BodyText"/>
      </w:pPr>
    </w:p>
    <w:p w14:paraId="4BBFDB63" w14:textId="77777777" w:rsidR="00AB594F" w:rsidRDefault="00AB594F" w:rsidP="00F54C2A">
      <w:pPr>
        <w:pStyle w:val="BodyText"/>
      </w:pPr>
    </w:p>
    <w:p w14:paraId="1A5034FE" w14:textId="77777777" w:rsidR="00AB594F" w:rsidRDefault="00AB594F" w:rsidP="00F54C2A">
      <w:pPr>
        <w:pStyle w:val="BodyText"/>
      </w:pPr>
    </w:p>
    <w:p w14:paraId="120DA774" w14:textId="77777777" w:rsidR="00AB594F" w:rsidRDefault="00AB594F" w:rsidP="00F54C2A">
      <w:pPr>
        <w:pStyle w:val="BodyText"/>
      </w:pPr>
    </w:p>
    <w:p w14:paraId="30DDC2F1" w14:textId="77777777" w:rsidR="00AB594F" w:rsidRDefault="00AB594F" w:rsidP="00F54C2A">
      <w:pPr>
        <w:pStyle w:val="BodyText"/>
      </w:pPr>
    </w:p>
    <w:p w14:paraId="468C5B10" w14:textId="77777777" w:rsidR="00AB594F" w:rsidRDefault="00AB594F" w:rsidP="00F54C2A">
      <w:pPr>
        <w:pStyle w:val="BodyText"/>
      </w:pPr>
    </w:p>
    <w:p w14:paraId="118E418B" w14:textId="77777777" w:rsidR="00AB594F" w:rsidRDefault="00AB594F" w:rsidP="00F54C2A">
      <w:pPr>
        <w:pStyle w:val="BodyText"/>
      </w:pPr>
    </w:p>
    <w:p w14:paraId="197524F9" w14:textId="77777777" w:rsidR="00AB594F" w:rsidRDefault="00AB594F" w:rsidP="00F54C2A">
      <w:pPr>
        <w:pStyle w:val="BodyText"/>
      </w:pPr>
    </w:p>
    <w:p w14:paraId="3E183621" w14:textId="77777777" w:rsidR="00AB594F" w:rsidRDefault="00AB594F" w:rsidP="00F54C2A">
      <w:pPr>
        <w:pStyle w:val="BodyText"/>
      </w:pPr>
    </w:p>
    <w:p w14:paraId="41E16961" w14:textId="77777777" w:rsidR="00AB594F" w:rsidRPr="00AB594F" w:rsidRDefault="00AB594F" w:rsidP="00F54C2A">
      <w:pPr>
        <w:pStyle w:val="BodyText"/>
      </w:pPr>
    </w:p>
    <w:p w14:paraId="7F947C76" w14:textId="3DC91AE2" w:rsidR="00065A76" w:rsidRPr="0019464A" w:rsidRDefault="00065A76" w:rsidP="004B66B1">
      <w:pPr>
        <w:pStyle w:val="Heading3"/>
      </w:pPr>
      <w:bookmarkStart w:id="18" w:name="_Toc41846650"/>
      <w:r w:rsidRPr="0019464A">
        <w:lastRenderedPageBreak/>
        <w:t xml:space="preserve">Interface de usuário </w:t>
      </w:r>
      <w:r w:rsidR="004B66B1" w:rsidRPr="0019464A">
        <w:t xml:space="preserve">do Caso de </w:t>
      </w:r>
      <w:r w:rsidR="00CE00F6">
        <w:t>U</w:t>
      </w:r>
      <w:r w:rsidR="004B66B1" w:rsidRPr="0019464A">
        <w:t xml:space="preserve">so </w:t>
      </w:r>
      <w:r w:rsidR="00AB594F" w:rsidRPr="0019464A">
        <w:t>2</w:t>
      </w:r>
      <w:r w:rsidR="004B66B1" w:rsidRPr="0019464A">
        <w:t>: Cadastrar Aluno</w:t>
      </w:r>
      <w:bookmarkEnd w:id="18"/>
    </w:p>
    <w:p w14:paraId="7E77ACFB" w14:textId="77777777" w:rsidR="00065A76" w:rsidRDefault="00065A76" w:rsidP="00523684">
      <w:pPr>
        <w:pStyle w:val="Heading4"/>
        <w:jc w:val="both"/>
      </w:pPr>
      <w:bookmarkStart w:id="19" w:name="_Toc41846651"/>
      <w:r w:rsidRPr="00577606">
        <w:t>Leiaute sugerido</w:t>
      </w:r>
      <w:bookmarkEnd w:id="19"/>
    </w:p>
    <w:p w14:paraId="50340B99" w14:textId="77777777" w:rsidR="00C6561D" w:rsidRDefault="00C6561D" w:rsidP="00C6561D"/>
    <w:p w14:paraId="77ADD481" w14:textId="77777777" w:rsidR="00C6561D" w:rsidRDefault="00C6561D" w:rsidP="00C6561D">
      <w:pPr>
        <w:jc w:val="center"/>
      </w:pPr>
      <w:r>
        <w:rPr>
          <w:noProof/>
        </w:rPr>
        <w:drawing>
          <wp:inline distT="0" distB="0" distL="0" distR="0" wp14:anchorId="2FC6CBC3" wp14:editId="7883C550">
            <wp:extent cx="4136065" cy="359682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"/>
                    <a:stretch/>
                  </pic:blipFill>
                  <pic:spPr bwMode="auto">
                    <a:xfrm>
                      <a:off x="0" y="0"/>
                      <a:ext cx="4136065" cy="35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E5697" w14:textId="77777777" w:rsidR="00C6561D" w:rsidRDefault="00C6561D" w:rsidP="00C6561D">
      <w:pPr>
        <w:jc w:val="center"/>
      </w:pPr>
    </w:p>
    <w:p w14:paraId="3B0CD744" w14:textId="77777777" w:rsidR="00C6561D" w:rsidRDefault="00C6561D" w:rsidP="00C6561D">
      <w:pPr>
        <w:jc w:val="center"/>
      </w:pPr>
      <w:r w:rsidRPr="00C6561D">
        <w:rPr>
          <w:noProof/>
        </w:rPr>
        <w:drawing>
          <wp:inline distT="0" distB="0" distL="0" distR="0" wp14:anchorId="72358738" wp14:editId="0A91649C">
            <wp:extent cx="4146697" cy="3515280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"/>
                    <a:stretch/>
                  </pic:blipFill>
                  <pic:spPr bwMode="auto">
                    <a:xfrm>
                      <a:off x="0" y="0"/>
                      <a:ext cx="4146697" cy="351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6AB2191" w14:textId="77777777" w:rsidR="00C6561D" w:rsidRDefault="00C6561D" w:rsidP="00C6561D">
      <w:pPr>
        <w:jc w:val="center"/>
      </w:pPr>
      <w:r w:rsidRPr="00C6561D">
        <w:rPr>
          <w:noProof/>
        </w:rPr>
        <w:lastRenderedPageBreak/>
        <w:drawing>
          <wp:inline distT="0" distB="0" distL="0" distR="0" wp14:anchorId="06CD727E" wp14:editId="12ADF9A2">
            <wp:extent cx="4742121" cy="42752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137" b="16398"/>
                    <a:stretch/>
                  </pic:blipFill>
                  <pic:spPr bwMode="auto">
                    <a:xfrm>
                      <a:off x="0" y="0"/>
                      <a:ext cx="4745128" cy="427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3BE06" w14:textId="77777777" w:rsidR="00C6561D" w:rsidRPr="00C6561D" w:rsidRDefault="00C6561D" w:rsidP="00C6561D">
      <w:pPr>
        <w:jc w:val="center"/>
      </w:pPr>
    </w:p>
    <w:p w14:paraId="420DB9E1" w14:textId="77777777" w:rsidR="00C6561D" w:rsidRPr="00577606" w:rsidRDefault="00C6561D" w:rsidP="00F54C2A">
      <w:pPr>
        <w:pStyle w:val="BodyText"/>
      </w:pPr>
      <w:r w:rsidRPr="00C6561D">
        <w:rPr>
          <w:noProof/>
        </w:rPr>
        <w:drawing>
          <wp:inline distT="0" distB="0" distL="0" distR="0" wp14:anchorId="374E759F" wp14:editId="58033053">
            <wp:extent cx="4830504" cy="415883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0504" cy="41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471" w14:textId="77777777" w:rsidR="00065A76" w:rsidRPr="00577606" w:rsidRDefault="00065A76" w:rsidP="00523684">
      <w:pPr>
        <w:pStyle w:val="Heading4"/>
        <w:jc w:val="both"/>
      </w:pPr>
      <w:bookmarkStart w:id="20" w:name="_Toc41846652"/>
      <w:r w:rsidRPr="00577606">
        <w:lastRenderedPageBreak/>
        <w:t>Campos</w:t>
      </w:r>
      <w:bookmarkEnd w:id="20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164"/>
        <w:gridCol w:w="1260"/>
        <w:gridCol w:w="990"/>
        <w:gridCol w:w="1737"/>
        <w:gridCol w:w="993"/>
        <w:gridCol w:w="1984"/>
      </w:tblGrid>
      <w:tr w:rsidR="00065A76" w:rsidRPr="00577606" w14:paraId="1F171DEA" w14:textId="77777777" w:rsidTr="00914ECB">
        <w:trPr>
          <w:cantSplit/>
          <w:trHeight w:val="134"/>
        </w:trPr>
        <w:tc>
          <w:tcPr>
            <w:tcW w:w="1063" w:type="dxa"/>
          </w:tcPr>
          <w:p w14:paraId="6C02B583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164" w:type="dxa"/>
          </w:tcPr>
          <w:p w14:paraId="3EFA40DA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260" w:type="dxa"/>
          </w:tcPr>
          <w:p w14:paraId="2196B228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990" w:type="dxa"/>
          </w:tcPr>
          <w:p w14:paraId="2D3D5C88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737" w:type="dxa"/>
          </w:tcPr>
          <w:p w14:paraId="2613A97F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14:paraId="5B5A29AD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14:paraId="2CFDC90F" w14:textId="77777777" w:rsidR="00065A76" w:rsidRPr="00577606" w:rsidRDefault="00065A76" w:rsidP="00F54C2A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14:paraId="010CC3FA" w14:textId="77777777" w:rsidTr="00914ECB">
        <w:trPr>
          <w:cantSplit/>
        </w:trPr>
        <w:tc>
          <w:tcPr>
            <w:tcW w:w="1063" w:type="dxa"/>
          </w:tcPr>
          <w:p w14:paraId="54E36F33" w14:textId="77777777" w:rsidR="00065A76" w:rsidRPr="00577606" w:rsidRDefault="00065A76" w:rsidP="00F54C2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164" w:type="dxa"/>
          </w:tcPr>
          <w:p w14:paraId="342DE586" w14:textId="77777777" w:rsidR="00065A76" w:rsidRPr="00577606" w:rsidRDefault="00B5068D" w:rsidP="00F54C2A">
            <w:pPr>
              <w:pStyle w:val="Tabela"/>
            </w:pPr>
            <w:r>
              <w:t>Nome</w:t>
            </w:r>
          </w:p>
        </w:tc>
        <w:tc>
          <w:tcPr>
            <w:tcW w:w="1260" w:type="dxa"/>
          </w:tcPr>
          <w:p w14:paraId="5FCB1208" w14:textId="77777777" w:rsidR="00065A76" w:rsidRPr="00577606" w:rsidRDefault="00B5068D" w:rsidP="00F54C2A">
            <w:pPr>
              <w:pStyle w:val="Tabela"/>
            </w:pPr>
            <w:r>
              <w:t>Nome do aluno.</w:t>
            </w:r>
          </w:p>
        </w:tc>
        <w:tc>
          <w:tcPr>
            <w:tcW w:w="990" w:type="dxa"/>
          </w:tcPr>
          <w:p w14:paraId="0C7F9A45" w14:textId="77777777" w:rsidR="00065A76" w:rsidRPr="00577606" w:rsidRDefault="00914ECB" w:rsidP="00F54C2A">
            <w:pPr>
              <w:pStyle w:val="Tabela"/>
            </w:pPr>
            <w:r>
              <w:t>Texto.</w:t>
            </w:r>
          </w:p>
        </w:tc>
        <w:tc>
          <w:tcPr>
            <w:tcW w:w="1737" w:type="dxa"/>
          </w:tcPr>
          <w:p w14:paraId="164E08FC" w14:textId="77777777" w:rsidR="00065A76" w:rsidRPr="00577606" w:rsidRDefault="00914ECB" w:rsidP="00F54C2A">
            <w:pPr>
              <w:pStyle w:val="Tabela"/>
            </w:pPr>
            <w:r>
              <w:t>-</w:t>
            </w:r>
          </w:p>
        </w:tc>
        <w:tc>
          <w:tcPr>
            <w:tcW w:w="993" w:type="dxa"/>
          </w:tcPr>
          <w:p w14:paraId="4ABB5CB3" w14:textId="77777777" w:rsidR="00065A76" w:rsidRPr="00577606" w:rsidRDefault="00914ECB" w:rsidP="00F54C2A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984" w:type="dxa"/>
          </w:tcPr>
          <w:p w14:paraId="10E01EDD" w14:textId="77777777" w:rsidR="005C5584" w:rsidRPr="00577606" w:rsidRDefault="00914ECB" w:rsidP="00F54C2A">
            <w:pPr>
              <w:pStyle w:val="Tabela"/>
            </w:pPr>
            <w:r>
              <w:t>Caracteres limitados em 100.</w:t>
            </w:r>
          </w:p>
        </w:tc>
      </w:tr>
      <w:tr w:rsidR="00065A76" w:rsidRPr="00577606" w14:paraId="0BB8E5E4" w14:textId="77777777" w:rsidTr="00914ECB">
        <w:trPr>
          <w:cantSplit/>
        </w:trPr>
        <w:tc>
          <w:tcPr>
            <w:tcW w:w="1063" w:type="dxa"/>
          </w:tcPr>
          <w:p w14:paraId="61C7106E" w14:textId="77777777" w:rsidR="00065A76" w:rsidRPr="00577606" w:rsidRDefault="00065A76" w:rsidP="00F54C2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164" w:type="dxa"/>
          </w:tcPr>
          <w:p w14:paraId="2CCE3829" w14:textId="77777777" w:rsidR="00065A76" w:rsidRPr="00577606" w:rsidRDefault="00B5068D" w:rsidP="00F54C2A">
            <w:pPr>
              <w:pStyle w:val="Tabela"/>
            </w:pPr>
            <w:r>
              <w:t>CPF</w:t>
            </w:r>
          </w:p>
        </w:tc>
        <w:tc>
          <w:tcPr>
            <w:tcW w:w="1260" w:type="dxa"/>
          </w:tcPr>
          <w:p w14:paraId="7E4D46EC" w14:textId="77777777" w:rsidR="00065A76" w:rsidRPr="00577606" w:rsidRDefault="00B5068D" w:rsidP="00F54C2A">
            <w:pPr>
              <w:pStyle w:val="Tabela"/>
            </w:pPr>
            <w:r>
              <w:t>CPF do aluno.</w:t>
            </w:r>
          </w:p>
        </w:tc>
        <w:tc>
          <w:tcPr>
            <w:tcW w:w="990" w:type="dxa"/>
          </w:tcPr>
          <w:p w14:paraId="75A6B741" w14:textId="77777777" w:rsidR="00065A76" w:rsidRPr="00577606" w:rsidRDefault="00FA582C" w:rsidP="00F54C2A">
            <w:pPr>
              <w:pStyle w:val="Tabela"/>
            </w:pPr>
            <w:r>
              <w:t>Número</w:t>
            </w:r>
          </w:p>
        </w:tc>
        <w:tc>
          <w:tcPr>
            <w:tcW w:w="1737" w:type="dxa"/>
          </w:tcPr>
          <w:p w14:paraId="17D12BA2" w14:textId="77777777" w:rsidR="00065A76" w:rsidRPr="00577606" w:rsidRDefault="00914ECB" w:rsidP="00F54C2A">
            <w:pPr>
              <w:pStyle w:val="Tabela"/>
            </w:pPr>
            <w:r>
              <w:t>DDD.DDD.DDD-DD</w:t>
            </w:r>
          </w:p>
        </w:tc>
        <w:tc>
          <w:tcPr>
            <w:tcW w:w="993" w:type="dxa"/>
          </w:tcPr>
          <w:p w14:paraId="4E83926F" w14:textId="77777777" w:rsidR="00065A76" w:rsidRPr="00577606" w:rsidRDefault="00914ECB" w:rsidP="00F54C2A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984" w:type="dxa"/>
          </w:tcPr>
          <w:p w14:paraId="28958916" w14:textId="77777777" w:rsidR="00065A76" w:rsidRPr="00577606" w:rsidRDefault="00914ECB" w:rsidP="00F54C2A">
            <w:pPr>
              <w:pStyle w:val="Tabela"/>
            </w:pPr>
            <w:r>
              <w:t>Número de até 11 dígitos.</w:t>
            </w:r>
          </w:p>
        </w:tc>
      </w:tr>
      <w:tr w:rsidR="00065A76" w:rsidRPr="00577606" w14:paraId="07D59C77" w14:textId="77777777" w:rsidTr="00914ECB">
        <w:trPr>
          <w:cantSplit/>
        </w:trPr>
        <w:tc>
          <w:tcPr>
            <w:tcW w:w="1063" w:type="dxa"/>
          </w:tcPr>
          <w:p w14:paraId="4F580796" w14:textId="77777777" w:rsidR="00065A76" w:rsidRPr="00577606" w:rsidRDefault="00065A76" w:rsidP="00F54C2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164" w:type="dxa"/>
          </w:tcPr>
          <w:p w14:paraId="7F27E253" w14:textId="77777777" w:rsidR="00065A76" w:rsidRPr="00577606" w:rsidRDefault="00B5068D" w:rsidP="00F54C2A">
            <w:pPr>
              <w:pStyle w:val="Tabela"/>
            </w:pPr>
            <w:r>
              <w:t>RG</w:t>
            </w:r>
          </w:p>
        </w:tc>
        <w:tc>
          <w:tcPr>
            <w:tcW w:w="1260" w:type="dxa"/>
          </w:tcPr>
          <w:p w14:paraId="38228C61" w14:textId="77777777" w:rsidR="00065A76" w:rsidRPr="00577606" w:rsidRDefault="00B5068D" w:rsidP="00F54C2A">
            <w:pPr>
              <w:pStyle w:val="Tabela"/>
            </w:pPr>
            <w:r>
              <w:t>Identidade do aluno.</w:t>
            </w:r>
          </w:p>
        </w:tc>
        <w:tc>
          <w:tcPr>
            <w:tcW w:w="990" w:type="dxa"/>
          </w:tcPr>
          <w:p w14:paraId="20703364" w14:textId="77777777" w:rsidR="00065A76" w:rsidRPr="00577606" w:rsidRDefault="00914ECB" w:rsidP="00F54C2A">
            <w:pPr>
              <w:pStyle w:val="Tabela"/>
            </w:pPr>
            <w:r>
              <w:t>Texto.</w:t>
            </w:r>
          </w:p>
        </w:tc>
        <w:tc>
          <w:tcPr>
            <w:tcW w:w="1737" w:type="dxa"/>
          </w:tcPr>
          <w:p w14:paraId="0B70481E" w14:textId="77777777" w:rsidR="00065A76" w:rsidRPr="00577606" w:rsidRDefault="00914ECB" w:rsidP="00F54C2A">
            <w:pPr>
              <w:pStyle w:val="Tabela"/>
            </w:pPr>
            <w:r>
              <w:t>-</w:t>
            </w:r>
          </w:p>
        </w:tc>
        <w:tc>
          <w:tcPr>
            <w:tcW w:w="993" w:type="dxa"/>
          </w:tcPr>
          <w:p w14:paraId="6D8B50A2" w14:textId="77777777" w:rsidR="00065A76" w:rsidRPr="00577606" w:rsidRDefault="00914ECB" w:rsidP="00F54C2A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14:paraId="14A1375D" w14:textId="77777777" w:rsidR="00065A76" w:rsidRPr="00577606" w:rsidRDefault="00914ECB" w:rsidP="00F54C2A">
            <w:pPr>
              <w:pStyle w:val="Tabela"/>
            </w:pPr>
            <w:r>
              <w:t>Número de até 20 dígitos.</w:t>
            </w:r>
          </w:p>
        </w:tc>
      </w:tr>
      <w:tr w:rsidR="00065A76" w:rsidRPr="00577606" w14:paraId="72814969" w14:textId="77777777" w:rsidTr="00914ECB">
        <w:trPr>
          <w:cantSplit/>
        </w:trPr>
        <w:tc>
          <w:tcPr>
            <w:tcW w:w="1063" w:type="dxa"/>
          </w:tcPr>
          <w:p w14:paraId="28E0451E" w14:textId="77777777" w:rsidR="00065A76" w:rsidRPr="00577606" w:rsidRDefault="00065A76" w:rsidP="00F54C2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164" w:type="dxa"/>
          </w:tcPr>
          <w:p w14:paraId="3EC8591B" w14:textId="77777777" w:rsidR="00065A76" w:rsidRPr="00577606" w:rsidRDefault="00B5068D" w:rsidP="00F54C2A">
            <w:pPr>
              <w:pStyle w:val="Tabela"/>
            </w:pPr>
            <w:r>
              <w:t>Endereço</w:t>
            </w:r>
          </w:p>
        </w:tc>
        <w:tc>
          <w:tcPr>
            <w:tcW w:w="1260" w:type="dxa"/>
          </w:tcPr>
          <w:p w14:paraId="270F260B" w14:textId="77777777" w:rsidR="00065A76" w:rsidRPr="00577606" w:rsidRDefault="00B5068D" w:rsidP="00F54C2A">
            <w:pPr>
              <w:pStyle w:val="Tabela"/>
            </w:pPr>
            <w:r>
              <w:t>Endereço do aluno.</w:t>
            </w:r>
          </w:p>
        </w:tc>
        <w:tc>
          <w:tcPr>
            <w:tcW w:w="990" w:type="dxa"/>
          </w:tcPr>
          <w:p w14:paraId="0B33478B" w14:textId="77777777" w:rsidR="00065A76" w:rsidRPr="00577606" w:rsidRDefault="00914ECB" w:rsidP="00F54C2A">
            <w:pPr>
              <w:pStyle w:val="Tabela"/>
            </w:pPr>
            <w:r>
              <w:t>Texto.</w:t>
            </w:r>
          </w:p>
        </w:tc>
        <w:tc>
          <w:tcPr>
            <w:tcW w:w="1737" w:type="dxa"/>
          </w:tcPr>
          <w:p w14:paraId="494C6747" w14:textId="77777777" w:rsidR="00065A76" w:rsidRPr="00577606" w:rsidRDefault="00914ECB" w:rsidP="00F54C2A">
            <w:pPr>
              <w:pStyle w:val="Tabela"/>
            </w:pPr>
            <w:r>
              <w:t>-</w:t>
            </w:r>
          </w:p>
        </w:tc>
        <w:tc>
          <w:tcPr>
            <w:tcW w:w="993" w:type="dxa"/>
          </w:tcPr>
          <w:p w14:paraId="1322E916" w14:textId="77777777" w:rsidR="00065A76" w:rsidRPr="00577606" w:rsidRDefault="00914ECB" w:rsidP="00F54C2A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14:paraId="3D549FBF" w14:textId="77777777" w:rsidR="00065A76" w:rsidRPr="00577606" w:rsidRDefault="00914ECB" w:rsidP="00F54C2A">
            <w:pPr>
              <w:pStyle w:val="Tabela"/>
            </w:pPr>
            <w:r>
              <w:t>Caracteres limitados em 100.</w:t>
            </w:r>
          </w:p>
        </w:tc>
      </w:tr>
      <w:tr w:rsidR="00065A76" w:rsidRPr="00577606" w14:paraId="5C47094D" w14:textId="77777777" w:rsidTr="00914ECB">
        <w:trPr>
          <w:cantSplit/>
        </w:trPr>
        <w:tc>
          <w:tcPr>
            <w:tcW w:w="1063" w:type="dxa"/>
          </w:tcPr>
          <w:p w14:paraId="64EA37FB" w14:textId="77777777" w:rsidR="00065A76" w:rsidRPr="00577606" w:rsidRDefault="00065A76" w:rsidP="00F54C2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164" w:type="dxa"/>
          </w:tcPr>
          <w:p w14:paraId="08727553" w14:textId="77777777" w:rsidR="00065A76" w:rsidRPr="00577606" w:rsidRDefault="00B5068D" w:rsidP="00F54C2A">
            <w:pPr>
              <w:pStyle w:val="Tabela"/>
            </w:pPr>
            <w:r>
              <w:t>Matricula</w:t>
            </w:r>
          </w:p>
        </w:tc>
        <w:tc>
          <w:tcPr>
            <w:tcW w:w="1260" w:type="dxa"/>
          </w:tcPr>
          <w:p w14:paraId="2A0B9C2A" w14:textId="77777777" w:rsidR="00065A76" w:rsidRPr="00577606" w:rsidRDefault="00B5068D" w:rsidP="00F54C2A">
            <w:pPr>
              <w:pStyle w:val="Tabela"/>
            </w:pPr>
            <w:r>
              <w:t>Código de matricula do aluno.</w:t>
            </w:r>
          </w:p>
        </w:tc>
        <w:tc>
          <w:tcPr>
            <w:tcW w:w="990" w:type="dxa"/>
          </w:tcPr>
          <w:p w14:paraId="1A72B4C7" w14:textId="77777777" w:rsidR="00065A76" w:rsidRDefault="00914ECB" w:rsidP="00F54C2A">
            <w:pPr>
              <w:pStyle w:val="Tabela"/>
            </w:pPr>
            <w:r>
              <w:t>Número.</w:t>
            </w:r>
          </w:p>
          <w:p w14:paraId="3D8DEEA4" w14:textId="77777777" w:rsidR="00914ECB" w:rsidRPr="00914ECB" w:rsidRDefault="00914ECB" w:rsidP="00914ECB">
            <w:pPr>
              <w:jc w:val="center"/>
            </w:pPr>
          </w:p>
        </w:tc>
        <w:tc>
          <w:tcPr>
            <w:tcW w:w="1737" w:type="dxa"/>
          </w:tcPr>
          <w:p w14:paraId="0908D3D6" w14:textId="77777777" w:rsidR="00065A76" w:rsidRPr="00577606" w:rsidRDefault="00914ECB" w:rsidP="00F54C2A">
            <w:pPr>
              <w:pStyle w:val="Tabela"/>
            </w:pPr>
            <w:r>
              <w:t>DDDDDDD</w:t>
            </w:r>
          </w:p>
        </w:tc>
        <w:tc>
          <w:tcPr>
            <w:tcW w:w="993" w:type="dxa"/>
          </w:tcPr>
          <w:p w14:paraId="32B36C72" w14:textId="77777777" w:rsidR="00065A76" w:rsidRPr="00577606" w:rsidRDefault="00914ECB" w:rsidP="00F54C2A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984" w:type="dxa"/>
          </w:tcPr>
          <w:p w14:paraId="285411A1" w14:textId="77777777" w:rsidR="00914ECB" w:rsidRDefault="00914ECB" w:rsidP="00F54C2A">
            <w:pPr>
              <w:pStyle w:val="Tabela"/>
            </w:pPr>
            <w:r>
              <w:t>Números de até 7 dígitos.</w:t>
            </w:r>
          </w:p>
          <w:p w14:paraId="3C351A84" w14:textId="77777777" w:rsidR="005C5584" w:rsidRPr="00577606" w:rsidRDefault="005C5584" w:rsidP="00F54C2A">
            <w:pPr>
              <w:pStyle w:val="Tabela"/>
            </w:pPr>
          </w:p>
        </w:tc>
      </w:tr>
    </w:tbl>
    <w:p w14:paraId="2C3CB686" w14:textId="77777777" w:rsidR="006512A0" w:rsidRDefault="006512A0" w:rsidP="00523684">
      <w:pPr>
        <w:pStyle w:val="Heading4"/>
        <w:numPr>
          <w:ilvl w:val="0"/>
          <w:numId w:val="0"/>
        </w:numPr>
        <w:ind w:left="567"/>
        <w:jc w:val="both"/>
      </w:pPr>
    </w:p>
    <w:p w14:paraId="30330D92" w14:textId="77777777" w:rsidR="00065A76" w:rsidRPr="00577606" w:rsidRDefault="00065A76" w:rsidP="00523684">
      <w:pPr>
        <w:pStyle w:val="Heading4"/>
        <w:jc w:val="both"/>
      </w:pPr>
      <w:bookmarkStart w:id="21" w:name="_Toc41846653"/>
      <w:r w:rsidRPr="00577606">
        <w:t>Comandos</w:t>
      </w:r>
      <w:bookmarkEnd w:id="21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 w14:paraId="36CDE0D3" w14:textId="77777777">
        <w:trPr>
          <w:cantSplit/>
        </w:trPr>
        <w:tc>
          <w:tcPr>
            <w:tcW w:w="1063" w:type="dxa"/>
          </w:tcPr>
          <w:p w14:paraId="319C5A2E" w14:textId="77777777" w:rsidR="00065A76" w:rsidRPr="00577606" w:rsidRDefault="00065A76" w:rsidP="00F54C2A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563C5CC5" w14:textId="77777777" w:rsidR="00065A76" w:rsidRPr="00577606" w:rsidRDefault="00065A76" w:rsidP="00F54C2A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64BFC509" w14:textId="77777777" w:rsidR="00065A76" w:rsidRPr="00577606" w:rsidRDefault="00065A76" w:rsidP="00F54C2A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2BF6D173" w14:textId="77777777" w:rsidR="00065A76" w:rsidRPr="00577606" w:rsidRDefault="00065A76" w:rsidP="00F54C2A">
            <w:pPr>
              <w:pStyle w:val="Tabela"/>
            </w:pPr>
            <w:r w:rsidRPr="00577606">
              <w:t>Restrições</w:t>
            </w:r>
          </w:p>
        </w:tc>
      </w:tr>
      <w:tr w:rsidR="00B5068D" w:rsidRPr="00577606" w14:paraId="3D3C8A79" w14:textId="77777777">
        <w:trPr>
          <w:cantSplit/>
        </w:trPr>
        <w:tc>
          <w:tcPr>
            <w:tcW w:w="1063" w:type="dxa"/>
          </w:tcPr>
          <w:p w14:paraId="1336D366" w14:textId="77777777" w:rsidR="00B5068D" w:rsidRPr="00577606" w:rsidRDefault="00B5068D" w:rsidP="00F54C2A">
            <w:pPr>
              <w:pStyle w:val="Tabela"/>
              <w:numPr>
                <w:ilvl w:val="0"/>
                <w:numId w:val="32"/>
              </w:numPr>
            </w:pPr>
          </w:p>
        </w:tc>
        <w:tc>
          <w:tcPr>
            <w:tcW w:w="1559" w:type="dxa"/>
          </w:tcPr>
          <w:p w14:paraId="3958B43D" w14:textId="77777777" w:rsidR="00B5068D" w:rsidRPr="00577606" w:rsidRDefault="00B5068D" w:rsidP="00F54C2A">
            <w:pPr>
              <w:pStyle w:val="Tabela"/>
            </w:pPr>
            <w:r>
              <w:t>Área do Empregado</w:t>
            </w:r>
          </w:p>
        </w:tc>
        <w:tc>
          <w:tcPr>
            <w:tcW w:w="4111" w:type="dxa"/>
          </w:tcPr>
          <w:p w14:paraId="1B076D3E" w14:textId="77777777" w:rsidR="00B5068D" w:rsidRPr="00577606" w:rsidRDefault="00B5068D" w:rsidP="00F54C2A">
            <w:pPr>
              <w:pStyle w:val="Tabela"/>
            </w:pPr>
            <w:r>
              <w:t>Exibe a página da área do empregado.</w:t>
            </w:r>
          </w:p>
        </w:tc>
        <w:tc>
          <w:tcPr>
            <w:tcW w:w="2457" w:type="dxa"/>
          </w:tcPr>
          <w:p w14:paraId="06F69847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53F889DF" w14:textId="77777777">
        <w:trPr>
          <w:cantSplit/>
        </w:trPr>
        <w:tc>
          <w:tcPr>
            <w:tcW w:w="1063" w:type="dxa"/>
          </w:tcPr>
          <w:p w14:paraId="56992404" w14:textId="77777777" w:rsidR="00B5068D" w:rsidRPr="00577606" w:rsidRDefault="00B5068D" w:rsidP="00F54C2A">
            <w:pPr>
              <w:pStyle w:val="Tabela"/>
              <w:numPr>
                <w:ilvl w:val="0"/>
                <w:numId w:val="32"/>
              </w:numPr>
            </w:pPr>
          </w:p>
        </w:tc>
        <w:tc>
          <w:tcPr>
            <w:tcW w:w="1559" w:type="dxa"/>
          </w:tcPr>
          <w:p w14:paraId="4C07820C" w14:textId="77777777" w:rsidR="00B5068D" w:rsidRPr="00577606" w:rsidRDefault="00B5068D" w:rsidP="00F54C2A">
            <w:pPr>
              <w:pStyle w:val="Tabela"/>
            </w:pPr>
            <w:r>
              <w:t>Área do Aluno</w:t>
            </w:r>
          </w:p>
        </w:tc>
        <w:tc>
          <w:tcPr>
            <w:tcW w:w="4111" w:type="dxa"/>
          </w:tcPr>
          <w:p w14:paraId="5714E2F8" w14:textId="77777777" w:rsidR="00B5068D" w:rsidRPr="00577606" w:rsidRDefault="00B5068D" w:rsidP="00F54C2A">
            <w:pPr>
              <w:pStyle w:val="Tabela"/>
            </w:pPr>
            <w:r>
              <w:t>Exibe a página da área do aluno.</w:t>
            </w:r>
          </w:p>
        </w:tc>
        <w:tc>
          <w:tcPr>
            <w:tcW w:w="2457" w:type="dxa"/>
          </w:tcPr>
          <w:p w14:paraId="5754316A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0F57D8B4" w14:textId="77777777">
        <w:trPr>
          <w:cantSplit/>
        </w:trPr>
        <w:tc>
          <w:tcPr>
            <w:tcW w:w="1063" w:type="dxa"/>
          </w:tcPr>
          <w:p w14:paraId="00CE0C1A" w14:textId="77777777" w:rsidR="00B5068D" w:rsidRPr="00577606" w:rsidRDefault="00B5068D" w:rsidP="00F54C2A">
            <w:pPr>
              <w:pStyle w:val="Tabela"/>
              <w:numPr>
                <w:ilvl w:val="0"/>
                <w:numId w:val="32"/>
              </w:numPr>
            </w:pPr>
          </w:p>
        </w:tc>
        <w:tc>
          <w:tcPr>
            <w:tcW w:w="1559" w:type="dxa"/>
          </w:tcPr>
          <w:p w14:paraId="7BB2FDFC" w14:textId="77777777" w:rsidR="00B5068D" w:rsidRDefault="00B5068D" w:rsidP="00F54C2A">
            <w:pPr>
              <w:pStyle w:val="Tabela"/>
            </w:pPr>
            <w:r>
              <w:t>Cadastrar Novo Aluno</w:t>
            </w:r>
          </w:p>
        </w:tc>
        <w:tc>
          <w:tcPr>
            <w:tcW w:w="4111" w:type="dxa"/>
          </w:tcPr>
          <w:p w14:paraId="1CC6A3C3" w14:textId="77777777" w:rsidR="00B5068D" w:rsidRPr="00577606" w:rsidRDefault="00B5068D" w:rsidP="00F54C2A">
            <w:pPr>
              <w:pStyle w:val="Tabela"/>
            </w:pPr>
            <w:r>
              <w:t>Exibe a página de cadastramento de novo aluno.</w:t>
            </w:r>
          </w:p>
        </w:tc>
        <w:tc>
          <w:tcPr>
            <w:tcW w:w="2457" w:type="dxa"/>
          </w:tcPr>
          <w:p w14:paraId="0B852E8F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7E716483" w14:textId="77777777">
        <w:trPr>
          <w:cantSplit/>
        </w:trPr>
        <w:tc>
          <w:tcPr>
            <w:tcW w:w="1063" w:type="dxa"/>
          </w:tcPr>
          <w:p w14:paraId="38212012" w14:textId="77777777" w:rsidR="00B5068D" w:rsidRPr="00577606" w:rsidRDefault="00B5068D" w:rsidP="00F54C2A">
            <w:pPr>
              <w:pStyle w:val="Tabela"/>
              <w:numPr>
                <w:ilvl w:val="0"/>
                <w:numId w:val="32"/>
              </w:numPr>
            </w:pPr>
          </w:p>
        </w:tc>
        <w:tc>
          <w:tcPr>
            <w:tcW w:w="1559" w:type="dxa"/>
          </w:tcPr>
          <w:p w14:paraId="69D83298" w14:textId="77777777" w:rsidR="00B5068D" w:rsidRPr="00577606" w:rsidRDefault="00B5068D" w:rsidP="00F54C2A">
            <w:pPr>
              <w:pStyle w:val="Tabela"/>
            </w:pPr>
            <w:r>
              <w:t>Visualizar Relatório de Aluno</w:t>
            </w:r>
          </w:p>
        </w:tc>
        <w:tc>
          <w:tcPr>
            <w:tcW w:w="4111" w:type="dxa"/>
          </w:tcPr>
          <w:p w14:paraId="2619EC2E" w14:textId="77777777" w:rsidR="00B5068D" w:rsidRPr="00C041E0" w:rsidRDefault="00B5068D" w:rsidP="00B5068D">
            <w:pPr>
              <w:pStyle w:val="Default"/>
              <w:rPr>
                <w:sz w:val="23"/>
                <w:szCs w:val="23"/>
                <w:lang w:val="pt-BR"/>
              </w:rPr>
            </w:pPr>
            <w:r w:rsidRPr="00C041E0">
              <w:rPr>
                <w:sz w:val="23"/>
                <w:szCs w:val="23"/>
                <w:lang w:val="pt-BR"/>
              </w:rPr>
              <w:t>Solicita a pesquisa de todos os alun</w:t>
            </w:r>
            <w:r>
              <w:rPr>
                <w:sz w:val="23"/>
                <w:szCs w:val="23"/>
                <w:lang w:val="pt-BR"/>
              </w:rPr>
              <w:t>os e exibe na página a lista dos alunos com suas respectivas informações</w:t>
            </w:r>
            <w:r w:rsidRPr="00C041E0">
              <w:rPr>
                <w:sz w:val="23"/>
                <w:szCs w:val="23"/>
                <w:lang w:val="pt-BR"/>
              </w:rPr>
              <w:t xml:space="preserve">. </w:t>
            </w:r>
          </w:p>
          <w:p w14:paraId="4B8656F5" w14:textId="77777777" w:rsidR="00B5068D" w:rsidRPr="00577606" w:rsidRDefault="00B5068D" w:rsidP="00F54C2A">
            <w:pPr>
              <w:pStyle w:val="Tabela"/>
            </w:pPr>
          </w:p>
        </w:tc>
        <w:tc>
          <w:tcPr>
            <w:tcW w:w="2457" w:type="dxa"/>
          </w:tcPr>
          <w:p w14:paraId="7BC2E252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31C1E271" w14:textId="77777777">
        <w:trPr>
          <w:cantSplit/>
        </w:trPr>
        <w:tc>
          <w:tcPr>
            <w:tcW w:w="1063" w:type="dxa"/>
          </w:tcPr>
          <w:p w14:paraId="5F29F830" w14:textId="77777777" w:rsidR="00B5068D" w:rsidRPr="00577606" w:rsidRDefault="00B5068D" w:rsidP="00F54C2A">
            <w:pPr>
              <w:pStyle w:val="Tabela"/>
              <w:numPr>
                <w:ilvl w:val="0"/>
                <w:numId w:val="32"/>
              </w:numPr>
            </w:pPr>
          </w:p>
        </w:tc>
        <w:tc>
          <w:tcPr>
            <w:tcW w:w="1559" w:type="dxa"/>
          </w:tcPr>
          <w:p w14:paraId="68233A5A" w14:textId="77777777" w:rsidR="00B5068D" w:rsidRDefault="00B5068D" w:rsidP="00F54C2A">
            <w:pPr>
              <w:pStyle w:val="Tabela"/>
            </w:pPr>
            <w:r>
              <w:t>Retornar ao Inicio</w:t>
            </w:r>
          </w:p>
        </w:tc>
        <w:tc>
          <w:tcPr>
            <w:tcW w:w="4111" w:type="dxa"/>
          </w:tcPr>
          <w:p w14:paraId="2A8284A2" w14:textId="77777777" w:rsidR="00B5068D" w:rsidRDefault="00B5068D" w:rsidP="00F54C2A">
            <w:pPr>
              <w:pStyle w:val="Tabela"/>
            </w:pPr>
            <w:r>
              <w:t>Exibe a página inicial da aplicação.</w:t>
            </w:r>
          </w:p>
        </w:tc>
        <w:tc>
          <w:tcPr>
            <w:tcW w:w="2457" w:type="dxa"/>
          </w:tcPr>
          <w:p w14:paraId="6C2710F1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  <w:tr w:rsidR="00B5068D" w:rsidRPr="00577606" w14:paraId="57B9EC96" w14:textId="77777777">
        <w:trPr>
          <w:cantSplit/>
        </w:trPr>
        <w:tc>
          <w:tcPr>
            <w:tcW w:w="1063" w:type="dxa"/>
          </w:tcPr>
          <w:p w14:paraId="7618CA4F" w14:textId="77777777" w:rsidR="00B5068D" w:rsidRPr="00577606" w:rsidRDefault="00B5068D" w:rsidP="00F54C2A">
            <w:pPr>
              <w:pStyle w:val="Tabela"/>
              <w:numPr>
                <w:ilvl w:val="0"/>
                <w:numId w:val="32"/>
              </w:numPr>
            </w:pPr>
          </w:p>
        </w:tc>
        <w:tc>
          <w:tcPr>
            <w:tcW w:w="1559" w:type="dxa"/>
          </w:tcPr>
          <w:p w14:paraId="301640EC" w14:textId="77777777" w:rsidR="00B5068D" w:rsidRPr="00577606" w:rsidRDefault="00B5068D" w:rsidP="00F54C2A">
            <w:pPr>
              <w:pStyle w:val="Tabela"/>
            </w:pPr>
            <w:r>
              <w:t>Enviar</w:t>
            </w:r>
          </w:p>
        </w:tc>
        <w:tc>
          <w:tcPr>
            <w:tcW w:w="4111" w:type="dxa"/>
          </w:tcPr>
          <w:p w14:paraId="60C559E6" w14:textId="77777777" w:rsidR="00B5068D" w:rsidRDefault="00B5068D" w:rsidP="00F54C2A">
            <w:pPr>
              <w:pStyle w:val="Tabela"/>
              <w:numPr>
                <w:ilvl w:val="0"/>
                <w:numId w:val="34"/>
              </w:numPr>
            </w:pPr>
            <w:r>
              <w:t>Registra no banco de dados os dados preenchidos no formulário.</w:t>
            </w:r>
          </w:p>
          <w:p w14:paraId="0E16C74A" w14:textId="77777777" w:rsidR="00B5068D" w:rsidRPr="00B5068D" w:rsidRDefault="00B5068D" w:rsidP="00F54C2A">
            <w:pPr>
              <w:pStyle w:val="Tabela"/>
              <w:numPr>
                <w:ilvl w:val="0"/>
                <w:numId w:val="34"/>
              </w:numPr>
            </w:pPr>
            <w:r w:rsidRPr="00C041E0">
              <w:t>Solicita a pesquisa de todos os alun</w:t>
            </w:r>
            <w:r>
              <w:t xml:space="preserve">os. </w:t>
            </w:r>
          </w:p>
          <w:p w14:paraId="1AE82997" w14:textId="77777777" w:rsidR="00B5068D" w:rsidRPr="00577606" w:rsidRDefault="00B5068D" w:rsidP="00F54C2A">
            <w:pPr>
              <w:pStyle w:val="Tabela"/>
              <w:numPr>
                <w:ilvl w:val="0"/>
                <w:numId w:val="34"/>
              </w:numPr>
            </w:pPr>
            <w:r>
              <w:t>Exibe na página a lista dos alunos com suas respectivas informações.</w:t>
            </w:r>
          </w:p>
        </w:tc>
        <w:tc>
          <w:tcPr>
            <w:tcW w:w="2457" w:type="dxa"/>
          </w:tcPr>
          <w:p w14:paraId="5790592D" w14:textId="77777777" w:rsidR="00B5068D" w:rsidRPr="00577606" w:rsidRDefault="00B5068D" w:rsidP="00F54C2A">
            <w:pPr>
              <w:pStyle w:val="Tabela"/>
            </w:pPr>
            <w:r>
              <w:t>Sempre disponível.</w:t>
            </w:r>
          </w:p>
        </w:tc>
      </w:tr>
    </w:tbl>
    <w:p w14:paraId="12B61D26" w14:textId="77777777" w:rsidR="00FA5BCD" w:rsidRDefault="00FA5BCD" w:rsidP="00523684">
      <w:pPr>
        <w:pStyle w:val="Heading5"/>
        <w:numPr>
          <w:ilvl w:val="0"/>
          <w:numId w:val="0"/>
        </w:numPr>
        <w:ind w:left="1008" w:hanging="1008"/>
        <w:jc w:val="both"/>
        <w:rPr>
          <w:rFonts w:ascii="Times New Roman" w:hAnsi="Times New Roman"/>
          <w:b w:val="0"/>
          <w:highlight w:val="yellow"/>
        </w:rPr>
      </w:pPr>
    </w:p>
    <w:p w14:paraId="6F88E86F" w14:textId="4B4575E7" w:rsidR="006512A0" w:rsidRPr="0019464A" w:rsidRDefault="006512A0" w:rsidP="00AB594F">
      <w:pPr>
        <w:pStyle w:val="Heading3"/>
      </w:pPr>
      <w:r>
        <w:br w:type="page"/>
      </w:r>
      <w:bookmarkStart w:id="22" w:name="_Toc41846654"/>
      <w:r w:rsidRPr="0019464A">
        <w:lastRenderedPageBreak/>
        <w:t>Interface de usuário</w:t>
      </w:r>
      <w:r w:rsidR="004B66B1" w:rsidRPr="0019464A">
        <w:t xml:space="preserve"> do Caso de </w:t>
      </w:r>
      <w:r w:rsidR="00CE00F6">
        <w:t>U</w:t>
      </w:r>
      <w:r w:rsidR="004B66B1" w:rsidRPr="0019464A">
        <w:t>so 3: Visualizar Estatística de Presença</w:t>
      </w:r>
      <w:bookmarkEnd w:id="22"/>
    </w:p>
    <w:p w14:paraId="7249DBEA" w14:textId="77777777" w:rsidR="006512A0" w:rsidRDefault="006512A0" w:rsidP="00523684">
      <w:pPr>
        <w:pStyle w:val="Heading4"/>
        <w:jc w:val="both"/>
      </w:pPr>
      <w:bookmarkStart w:id="23" w:name="_Toc41846655"/>
      <w:r w:rsidRPr="00577606">
        <w:t>Leiaute sugerido</w:t>
      </w:r>
      <w:bookmarkEnd w:id="23"/>
    </w:p>
    <w:p w14:paraId="168687F0" w14:textId="77777777" w:rsidR="0019464A" w:rsidRPr="0019464A" w:rsidRDefault="0019464A" w:rsidP="00F54C2A">
      <w:pPr>
        <w:pStyle w:val="BodyText"/>
      </w:pPr>
      <w:r w:rsidRPr="00AB594F">
        <w:rPr>
          <w:noProof/>
        </w:rPr>
        <w:drawing>
          <wp:inline distT="0" distB="0" distL="0" distR="0" wp14:anchorId="0D61B8A5" wp14:editId="78F55945">
            <wp:extent cx="2353310" cy="1141095"/>
            <wp:effectExtent l="0" t="0" r="889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845" b="42997"/>
                    <a:stretch/>
                  </pic:blipFill>
                  <pic:spPr bwMode="auto">
                    <a:xfrm>
                      <a:off x="0" y="0"/>
                      <a:ext cx="235331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594F">
        <w:rPr>
          <w:noProof/>
        </w:rPr>
        <w:drawing>
          <wp:inline distT="0" distB="0" distL="0" distR="0" wp14:anchorId="776EA945" wp14:editId="6B60A9FC">
            <wp:extent cx="2472855" cy="1134167"/>
            <wp:effectExtent l="0" t="0" r="381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1" b="47078"/>
                    <a:stretch/>
                  </pic:blipFill>
                  <pic:spPr bwMode="auto">
                    <a:xfrm>
                      <a:off x="0" y="0"/>
                      <a:ext cx="2494499" cy="114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219B344" w14:textId="77777777" w:rsidR="006512A0" w:rsidRDefault="00624CB9" w:rsidP="00F54C2A">
      <w:pPr>
        <w:pStyle w:val="BodyText"/>
      </w:pPr>
      <w:r w:rsidRPr="00624CB9">
        <w:rPr>
          <w:noProof/>
        </w:rPr>
        <w:drawing>
          <wp:inline distT="0" distB="0" distL="0" distR="0" wp14:anchorId="7666145E" wp14:editId="452842AC">
            <wp:extent cx="4411980" cy="3252083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357"/>
                    <a:stretch/>
                  </pic:blipFill>
                  <pic:spPr bwMode="auto">
                    <a:xfrm>
                      <a:off x="0" y="0"/>
                      <a:ext cx="4421229" cy="32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F1091" w14:textId="77777777" w:rsidR="00E5108B" w:rsidRDefault="00E5108B" w:rsidP="00F54C2A">
      <w:pPr>
        <w:pStyle w:val="BodyText"/>
      </w:pPr>
      <w:r w:rsidRPr="00E5108B">
        <w:rPr>
          <w:noProof/>
        </w:rPr>
        <w:drawing>
          <wp:inline distT="0" distB="0" distL="0" distR="0" wp14:anchorId="3492A94F" wp14:editId="797619F5">
            <wp:extent cx="4346497" cy="3204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100"/>
                    <a:stretch/>
                  </pic:blipFill>
                  <pic:spPr bwMode="auto">
                    <a:xfrm>
                      <a:off x="0" y="0"/>
                      <a:ext cx="4361579" cy="321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B74D9" w14:textId="77777777" w:rsidR="00E5108B" w:rsidRPr="00577606" w:rsidRDefault="00E5108B" w:rsidP="00F54C2A">
      <w:pPr>
        <w:pStyle w:val="BodyText"/>
      </w:pPr>
    </w:p>
    <w:p w14:paraId="002E9183" w14:textId="77777777" w:rsidR="006512A0" w:rsidRPr="00577606" w:rsidRDefault="006512A0" w:rsidP="00523684">
      <w:pPr>
        <w:pStyle w:val="Heading4"/>
        <w:jc w:val="both"/>
      </w:pPr>
      <w:bookmarkStart w:id="24" w:name="_Toc41846656"/>
      <w:r w:rsidRPr="00577606">
        <w:t>Campos</w:t>
      </w:r>
      <w:bookmarkEnd w:id="2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14:paraId="17A63330" w14:textId="77777777" w:rsidTr="00737C03">
        <w:trPr>
          <w:cantSplit/>
          <w:trHeight w:val="134"/>
        </w:trPr>
        <w:tc>
          <w:tcPr>
            <w:tcW w:w="1063" w:type="dxa"/>
          </w:tcPr>
          <w:p w14:paraId="1590F88D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759C0845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7DF63F79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6AEDF379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45A2662A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14:paraId="023620D2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7195B74F" w14:textId="77777777" w:rsidR="006512A0" w:rsidRPr="00CE00F6" w:rsidRDefault="006512A0" w:rsidP="00F54C2A">
            <w:pPr>
              <w:pStyle w:val="Tabela"/>
              <w:rPr>
                <w:b/>
                <w:snapToGrid w:val="0"/>
              </w:rPr>
            </w:pPr>
            <w:r w:rsidRPr="00CE00F6">
              <w:rPr>
                <w:b/>
                <w:snapToGrid w:val="0"/>
              </w:rPr>
              <w:t>Restrições</w:t>
            </w:r>
          </w:p>
        </w:tc>
      </w:tr>
      <w:tr w:rsidR="006512A0" w:rsidRPr="00577606" w14:paraId="14128510" w14:textId="77777777" w:rsidTr="00737C03">
        <w:trPr>
          <w:cantSplit/>
        </w:trPr>
        <w:tc>
          <w:tcPr>
            <w:tcW w:w="1063" w:type="dxa"/>
          </w:tcPr>
          <w:p w14:paraId="5E06689D" w14:textId="77777777" w:rsidR="006512A0" w:rsidRPr="00577606" w:rsidRDefault="006512A0" w:rsidP="00F54C2A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427" w:type="dxa"/>
          </w:tcPr>
          <w:p w14:paraId="36E8475F" w14:textId="77777777" w:rsidR="006512A0" w:rsidRPr="00577606" w:rsidRDefault="006512A0" w:rsidP="00F54C2A">
            <w:pPr>
              <w:pStyle w:val="Tabela"/>
            </w:pPr>
          </w:p>
        </w:tc>
        <w:tc>
          <w:tcPr>
            <w:tcW w:w="1315" w:type="dxa"/>
          </w:tcPr>
          <w:p w14:paraId="0806D66A" w14:textId="77777777" w:rsidR="006512A0" w:rsidRPr="00577606" w:rsidRDefault="006512A0" w:rsidP="00F54C2A">
            <w:pPr>
              <w:pStyle w:val="Tabela"/>
            </w:pPr>
          </w:p>
        </w:tc>
        <w:tc>
          <w:tcPr>
            <w:tcW w:w="1134" w:type="dxa"/>
          </w:tcPr>
          <w:p w14:paraId="095C5E41" w14:textId="77777777" w:rsidR="006512A0" w:rsidRPr="00577606" w:rsidRDefault="006512A0" w:rsidP="00F54C2A">
            <w:pPr>
              <w:pStyle w:val="Tabela"/>
            </w:pPr>
          </w:p>
        </w:tc>
        <w:tc>
          <w:tcPr>
            <w:tcW w:w="1275" w:type="dxa"/>
          </w:tcPr>
          <w:p w14:paraId="37988A80" w14:textId="77777777" w:rsidR="006512A0" w:rsidRPr="00577606" w:rsidRDefault="006512A0" w:rsidP="00F54C2A">
            <w:pPr>
              <w:pStyle w:val="Tabela"/>
            </w:pPr>
          </w:p>
        </w:tc>
        <w:tc>
          <w:tcPr>
            <w:tcW w:w="993" w:type="dxa"/>
          </w:tcPr>
          <w:p w14:paraId="720634C0" w14:textId="77777777" w:rsidR="006512A0" w:rsidRPr="00577606" w:rsidRDefault="006512A0" w:rsidP="00F54C2A">
            <w:pPr>
              <w:pStyle w:val="Tabela"/>
            </w:pPr>
          </w:p>
        </w:tc>
        <w:tc>
          <w:tcPr>
            <w:tcW w:w="1984" w:type="dxa"/>
          </w:tcPr>
          <w:p w14:paraId="7322AB4C" w14:textId="77777777" w:rsidR="006512A0" w:rsidRPr="00577606" w:rsidRDefault="006512A0" w:rsidP="00F54C2A">
            <w:pPr>
              <w:pStyle w:val="Tabela"/>
            </w:pPr>
          </w:p>
        </w:tc>
      </w:tr>
    </w:tbl>
    <w:p w14:paraId="2587736E" w14:textId="77777777" w:rsidR="006512A0" w:rsidRPr="00577606" w:rsidRDefault="006512A0" w:rsidP="00F54C2A">
      <w:pPr>
        <w:pStyle w:val="BodyText"/>
      </w:pPr>
    </w:p>
    <w:p w14:paraId="58641AC7" w14:textId="77777777" w:rsidR="006512A0" w:rsidRPr="00577606" w:rsidRDefault="006512A0" w:rsidP="00523684">
      <w:pPr>
        <w:pStyle w:val="Heading4"/>
        <w:jc w:val="both"/>
      </w:pPr>
      <w:bookmarkStart w:id="25" w:name="_Toc41846657"/>
      <w:r w:rsidRPr="00577606">
        <w:t>Comandos</w:t>
      </w:r>
      <w:bookmarkEnd w:id="2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34BE3352" w14:textId="77777777" w:rsidTr="00737C03">
        <w:trPr>
          <w:cantSplit/>
        </w:trPr>
        <w:tc>
          <w:tcPr>
            <w:tcW w:w="1063" w:type="dxa"/>
          </w:tcPr>
          <w:p w14:paraId="136419A4" w14:textId="77777777" w:rsidR="006512A0" w:rsidRPr="00CE00F6" w:rsidRDefault="006512A0" w:rsidP="00F54C2A">
            <w:pPr>
              <w:pStyle w:val="Tabela"/>
              <w:rPr>
                <w:b/>
              </w:rPr>
            </w:pPr>
            <w:r w:rsidRPr="00CE00F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023857C9" w14:textId="77777777" w:rsidR="006512A0" w:rsidRPr="00CE00F6" w:rsidRDefault="006512A0" w:rsidP="00F54C2A">
            <w:pPr>
              <w:pStyle w:val="Tabela"/>
              <w:rPr>
                <w:b/>
              </w:rPr>
            </w:pPr>
            <w:r w:rsidRPr="00CE00F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468C7E21" w14:textId="77777777" w:rsidR="006512A0" w:rsidRPr="00CE00F6" w:rsidRDefault="006512A0" w:rsidP="00F54C2A">
            <w:pPr>
              <w:pStyle w:val="Tabela"/>
              <w:rPr>
                <w:b/>
              </w:rPr>
            </w:pPr>
            <w:r w:rsidRPr="00CE00F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16CF961A" w14:textId="77777777" w:rsidR="006512A0" w:rsidRPr="00CE00F6" w:rsidRDefault="006512A0" w:rsidP="00F54C2A">
            <w:pPr>
              <w:pStyle w:val="Tabela"/>
              <w:rPr>
                <w:b/>
              </w:rPr>
            </w:pPr>
            <w:r w:rsidRPr="00CE00F6">
              <w:rPr>
                <w:b/>
              </w:rPr>
              <w:t>Restrições</w:t>
            </w:r>
          </w:p>
        </w:tc>
      </w:tr>
      <w:tr w:rsidR="00DC19C0" w:rsidRPr="00577606" w14:paraId="79F98B07" w14:textId="77777777" w:rsidTr="00737C03">
        <w:trPr>
          <w:cantSplit/>
        </w:trPr>
        <w:tc>
          <w:tcPr>
            <w:tcW w:w="1063" w:type="dxa"/>
          </w:tcPr>
          <w:p w14:paraId="7FC39C63" w14:textId="77777777" w:rsidR="00DC19C0" w:rsidRPr="00577606" w:rsidRDefault="00DC19C0" w:rsidP="00F54C2A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0E538CBC" w14:textId="77777777" w:rsidR="00DC19C0" w:rsidRPr="00577606" w:rsidRDefault="00DC19C0" w:rsidP="00F54C2A">
            <w:pPr>
              <w:pStyle w:val="Tabela"/>
            </w:pPr>
            <w:r>
              <w:t>Área do Empregado</w:t>
            </w:r>
          </w:p>
        </w:tc>
        <w:tc>
          <w:tcPr>
            <w:tcW w:w="4111" w:type="dxa"/>
          </w:tcPr>
          <w:p w14:paraId="364ACB0F" w14:textId="77777777" w:rsidR="00DC19C0" w:rsidRPr="00577606" w:rsidRDefault="00DC19C0" w:rsidP="00F54C2A">
            <w:pPr>
              <w:pStyle w:val="Tabela"/>
            </w:pPr>
            <w:r>
              <w:t>Exibe a página da área do empregado.</w:t>
            </w:r>
          </w:p>
        </w:tc>
        <w:tc>
          <w:tcPr>
            <w:tcW w:w="2457" w:type="dxa"/>
          </w:tcPr>
          <w:p w14:paraId="6E5CD237" w14:textId="77777777" w:rsidR="00DC19C0" w:rsidRPr="00577606" w:rsidRDefault="00DC19C0" w:rsidP="00F54C2A">
            <w:pPr>
              <w:pStyle w:val="Tabela"/>
            </w:pPr>
            <w:r>
              <w:t>Sempre disponível.</w:t>
            </w:r>
          </w:p>
        </w:tc>
      </w:tr>
      <w:tr w:rsidR="00DC19C0" w:rsidRPr="00577606" w14:paraId="3FB50C6D" w14:textId="77777777" w:rsidTr="00737C03">
        <w:trPr>
          <w:cantSplit/>
        </w:trPr>
        <w:tc>
          <w:tcPr>
            <w:tcW w:w="1063" w:type="dxa"/>
          </w:tcPr>
          <w:p w14:paraId="75577FE7" w14:textId="77777777" w:rsidR="00DC19C0" w:rsidRPr="00577606" w:rsidRDefault="00DC19C0" w:rsidP="00F54C2A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38D2C491" w14:textId="77777777" w:rsidR="00DC19C0" w:rsidRPr="00577606" w:rsidRDefault="00DC19C0" w:rsidP="00F54C2A">
            <w:pPr>
              <w:pStyle w:val="Tabela"/>
            </w:pPr>
            <w:r>
              <w:t>Área do Aluno</w:t>
            </w:r>
          </w:p>
        </w:tc>
        <w:tc>
          <w:tcPr>
            <w:tcW w:w="4111" w:type="dxa"/>
          </w:tcPr>
          <w:p w14:paraId="08CBCE10" w14:textId="77777777" w:rsidR="00DC19C0" w:rsidRPr="00577606" w:rsidRDefault="00DC19C0" w:rsidP="00F54C2A">
            <w:pPr>
              <w:pStyle w:val="Tabela"/>
            </w:pPr>
            <w:r>
              <w:t>Exibe a página da área do aluno.</w:t>
            </w:r>
          </w:p>
        </w:tc>
        <w:tc>
          <w:tcPr>
            <w:tcW w:w="2457" w:type="dxa"/>
          </w:tcPr>
          <w:p w14:paraId="0DACF80F" w14:textId="77777777" w:rsidR="00DC19C0" w:rsidRPr="00577606" w:rsidRDefault="00DC19C0" w:rsidP="00F54C2A">
            <w:pPr>
              <w:pStyle w:val="Tabela"/>
            </w:pPr>
            <w:r>
              <w:t>Sempre disponível.</w:t>
            </w:r>
          </w:p>
        </w:tc>
      </w:tr>
      <w:tr w:rsidR="00DC19C0" w:rsidRPr="00577606" w14:paraId="0E10588C" w14:textId="77777777" w:rsidTr="00737C03">
        <w:trPr>
          <w:cantSplit/>
        </w:trPr>
        <w:tc>
          <w:tcPr>
            <w:tcW w:w="1063" w:type="dxa"/>
          </w:tcPr>
          <w:p w14:paraId="1FAA752F" w14:textId="77777777" w:rsidR="00DC19C0" w:rsidRPr="00577606" w:rsidRDefault="00DC19C0" w:rsidP="00F54C2A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695E5FC4" w14:textId="77777777" w:rsidR="00DC19C0" w:rsidRDefault="00DC19C0" w:rsidP="00F54C2A">
            <w:pPr>
              <w:pStyle w:val="Tabela"/>
            </w:pPr>
            <w:r>
              <w:t>Cadastrar Novo Aluno</w:t>
            </w:r>
          </w:p>
        </w:tc>
        <w:tc>
          <w:tcPr>
            <w:tcW w:w="4111" w:type="dxa"/>
          </w:tcPr>
          <w:p w14:paraId="648CDE48" w14:textId="77777777" w:rsidR="00DC19C0" w:rsidRPr="00577606" w:rsidRDefault="00DC19C0" w:rsidP="00F54C2A">
            <w:pPr>
              <w:pStyle w:val="Tabela"/>
            </w:pPr>
            <w:r>
              <w:t>Exibe a página de cadastramento de novo aluno.</w:t>
            </w:r>
          </w:p>
        </w:tc>
        <w:tc>
          <w:tcPr>
            <w:tcW w:w="2457" w:type="dxa"/>
          </w:tcPr>
          <w:p w14:paraId="0B386892" w14:textId="77777777" w:rsidR="00DC19C0" w:rsidRPr="00577606" w:rsidRDefault="00DC19C0" w:rsidP="00F54C2A">
            <w:pPr>
              <w:pStyle w:val="Tabela"/>
            </w:pPr>
            <w:r>
              <w:t>Sempre disponível.</w:t>
            </w:r>
          </w:p>
        </w:tc>
      </w:tr>
      <w:tr w:rsidR="00DC19C0" w:rsidRPr="00577606" w14:paraId="1BDF88F4" w14:textId="77777777" w:rsidTr="00737C03">
        <w:trPr>
          <w:cantSplit/>
        </w:trPr>
        <w:tc>
          <w:tcPr>
            <w:tcW w:w="1063" w:type="dxa"/>
          </w:tcPr>
          <w:p w14:paraId="2421AC7B" w14:textId="77777777" w:rsidR="00DC19C0" w:rsidRPr="00577606" w:rsidRDefault="00DC19C0" w:rsidP="00F54C2A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3AE2B84F" w14:textId="77777777" w:rsidR="00DC19C0" w:rsidRPr="00577606" w:rsidRDefault="00DC19C0" w:rsidP="00F54C2A">
            <w:pPr>
              <w:pStyle w:val="Tabela"/>
            </w:pPr>
            <w:r>
              <w:t>Visualizar Relatório de Aluno</w:t>
            </w:r>
          </w:p>
        </w:tc>
        <w:tc>
          <w:tcPr>
            <w:tcW w:w="4111" w:type="dxa"/>
          </w:tcPr>
          <w:p w14:paraId="26C58F6F" w14:textId="77777777" w:rsidR="00DC19C0" w:rsidRPr="00C041E0" w:rsidRDefault="00DC19C0" w:rsidP="00DC19C0">
            <w:pPr>
              <w:pStyle w:val="Default"/>
              <w:rPr>
                <w:sz w:val="23"/>
                <w:szCs w:val="23"/>
                <w:lang w:val="pt-BR"/>
              </w:rPr>
            </w:pPr>
            <w:r w:rsidRPr="00C041E0">
              <w:rPr>
                <w:sz w:val="23"/>
                <w:szCs w:val="23"/>
                <w:lang w:val="pt-BR"/>
              </w:rPr>
              <w:t>Solicita a pesquisa de todos os alun</w:t>
            </w:r>
            <w:r>
              <w:rPr>
                <w:sz w:val="23"/>
                <w:szCs w:val="23"/>
                <w:lang w:val="pt-BR"/>
              </w:rPr>
              <w:t>os e exibe na página a lista dos alunos com suas respectivas informações</w:t>
            </w:r>
            <w:r w:rsidRPr="00C041E0">
              <w:rPr>
                <w:sz w:val="23"/>
                <w:szCs w:val="23"/>
                <w:lang w:val="pt-BR"/>
              </w:rPr>
              <w:t xml:space="preserve">. </w:t>
            </w:r>
          </w:p>
          <w:p w14:paraId="041C5BE9" w14:textId="77777777" w:rsidR="00DC19C0" w:rsidRPr="00577606" w:rsidRDefault="00DC19C0" w:rsidP="00F54C2A">
            <w:pPr>
              <w:pStyle w:val="Tabela"/>
            </w:pPr>
          </w:p>
        </w:tc>
        <w:tc>
          <w:tcPr>
            <w:tcW w:w="2457" w:type="dxa"/>
          </w:tcPr>
          <w:p w14:paraId="4EFEB12A" w14:textId="77777777" w:rsidR="00DC19C0" w:rsidRPr="00577606" w:rsidRDefault="00DC19C0" w:rsidP="00F54C2A">
            <w:pPr>
              <w:pStyle w:val="Tabela"/>
            </w:pPr>
            <w:r>
              <w:t>Sempre disponível.</w:t>
            </w:r>
          </w:p>
        </w:tc>
      </w:tr>
      <w:tr w:rsidR="00DC19C0" w:rsidRPr="00577606" w14:paraId="6AD6A89C" w14:textId="77777777" w:rsidTr="00737C03">
        <w:trPr>
          <w:cantSplit/>
        </w:trPr>
        <w:tc>
          <w:tcPr>
            <w:tcW w:w="1063" w:type="dxa"/>
          </w:tcPr>
          <w:p w14:paraId="6995B34F" w14:textId="77777777" w:rsidR="00DC19C0" w:rsidRPr="00577606" w:rsidRDefault="00DC19C0" w:rsidP="00F54C2A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2F0CC028" w14:textId="77777777" w:rsidR="00DC19C0" w:rsidRDefault="00DC19C0" w:rsidP="00F54C2A">
            <w:pPr>
              <w:pStyle w:val="Tabela"/>
            </w:pPr>
            <w:r>
              <w:t>Retornar ao Inicio</w:t>
            </w:r>
          </w:p>
        </w:tc>
        <w:tc>
          <w:tcPr>
            <w:tcW w:w="4111" w:type="dxa"/>
          </w:tcPr>
          <w:p w14:paraId="17348BEF" w14:textId="77777777" w:rsidR="00DC19C0" w:rsidRDefault="00DC19C0" w:rsidP="00F54C2A">
            <w:pPr>
              <w:pStyle w:val="Tabela"/>
            </w:pPr>
            <w:r>
              <w:t>Exibe a página inicial da aplicação.</w:t>
            </w:r>
          </w:p>
        </w:tc>
        <w:tc>
          <w:tcPr>
            <w:tcW w:w="2457" w:type="dxa"/>
          </w:tcPr>
          <w:p w14:paraId="55E91BA7" w14:textId="77777777" w:rsidR="00DC19C0" w:rsidRPr="00577606" w:rsidRDefault="00DC19C0" w:rsidP="00F54C2A">
            <w:pPr>
              <w:pStyle w:val="Tabela"/>
            </w:pPr>
            <w:r>
              <w:t>Sempre disponível.</w:t>
            </w:r>
          </w:p>
        </w:tc>
      </w:tr>
      <w:tr w:rsidR="00DC19C0" w:rsidRPr="00577606" w14:paraId="3D347D5F" w14:textId="77777777" w:rsidTr="00737C03">
        <w:trPr>
          <w:cantSplit/>
        </w:trPr>
        <w:tc>
          <w:tcPr>
            <w:tcW w:w="1063" w:type="dxa"/>
          </w:tcPr>
          <w:p w14:paraId="480F6BCC" w14:textId="77777777" w:rsidR="00DC19C0" w:rsidRPr="00577606" w:rsidRDefault="00DC19C0" w:rsidP="00F54C2A">
            <w:pPr>
              <w:pStyle w:val="Tabela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12A74628" w14:textId="77777777" w:rsidR="00DC19C0" w:rsidRPr="00577606" w:rsidRDefault="0019464A" w:rsidP="00F54C2A">
            <w:pPr>
              <w:pStyle w:val="Tabela"/>
            </w:pPr>
            <w:r>
              <w:t xml:space="preserve">Visualizar </w:t>
            </w:r>
            <w:r w:rsidR="00DC19C0">
              <w:t>Estatísticas da Presença</w:t>
            </w:r>
          </w:p>
        </w:tc>
        <w:tc>
          <w:tcPr>
            <w:tcW w:w="4111" w:type="dxa"/>
          </w:tcPr>
          <w:p w14:paraId="363B263A" w14:textId="77777777" w:rsidR="00DC19C0" w:rsidRPr="00577606" w:rsidRDefault="00DC19C0" w:rsidP="00F54C2A">
            <w:pPr>
              <w:pStyle w:val="Tabela"/>
            </w:pPr>
            <w:r>
              <w:t>Exibe a página com a lista de presenças do aluno selecionado e as estatísticas de presença do mesmo.</w:t>
            </w:r>
          </w:p>
        </w:tc>
        <w:tc>
          <w:tcPr>
            <w:tcW w:w="2457" w:type="dxa"/>
          </w:tcPr>
          <w:p w14:paraId="163653AB" w14:textId="77777777" w:rsidR="00DC19C0" w:rsidRPr="00577606" w:rsidRDefault="00DC19C0" w:rsidP="00F54C2A">
            <w:pPr>
              <w:pStyle w:val="Tabela"/>
            </w:pPr>
            <w:r>
              <w:t>Sempre disponível.</w:t>
            </w:r>
          </w:p>
        </w:tc>
      </w:tr>
    </w:tbl>
    <w:p w14:paraId="21BA6C79" w14:textId="77777777" w:rsidR="006512A0" w:rsidRPr="006512A0" w:rsidRDefault="006512A0" w:rsidP="00F54C2A">
      <w:pPr>
        <w:pStyle w:val="BodyText"/>
        <w:rPr>
          <w:highlight w:val="yellow"/>
        </w:rPr>
      </w:pPr>
    </w:p>
    <w:p w14:paraId="07E011F6" w14:textId="77777777" w:rsidR="00AB594F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6" w:name="_Toc41846658"/>
      <w:r>
        <w:rPr>
          <w:rFonts w:ascii="Times New Roman" w:hAnsi="Times New Roman"/>
        </w:rPr>
        <w:lastRenderedPageBreak/>
        <w:t>Especificação de requisitos de casos de uso</w:t>
      </w:r>
      <w:bookmarkEnd w:id="26"/>
    </w:p>
    <w:p w14:paraId="3A1DC017" w14:textId="353242AC" w:rsidR="00AB594F" w:rsidRPr="0019464A" w:rsidRDefault="00AB594F" w:rsidP="00AB594F">
      <w:pPr>
        <w:pStyle w:val="Heading3"/>
        <w:jc w:val="both"/>
      </w:pPr>
      <w:bookmarkStart w:id="27" w:name="_Toc41846659"/>
      <w:r w:rsidRPr="0019464A">
        <w:t xml:space="preserve">Caso de </w:t>
      </w:r>
      <w:r w:rsidR="00CE00F6">
        <w:t>U</w:t>
      </w:r>
      <w:r w:rsidRPr="0019464A">
        <w:t>so 1: Visualizar Relatório de Alunos</w:t>
      </w:r>
      <w:bookmarkEnd w:id="27"/>
    </w:p>
    <w:p w14:paraId="225F1543" w14:textId="77777777" w:rsidR="00AB594F" w:rsidRPr="00577606" w:rsidRDefault="00AB594F" w:rsidP="00AB594F">
      <w:pPr>
        <w:pStyle w:val="Heading4"/>
        <w:jc w:val="both"/>
      </w:pPr>
      <w:bookmarkStart w:id="28" w:name="_Toc41846660"/>
      <w:r w:rsidRPr="00577606">
        <w:t>Precondições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B594F" w:rsidRPr="00577606" w14:paraId="37D7711D" w14:textId="77777777" w:rsidTr="00E767BC">
        <w:trPr>
          <w:trHeight w:val="867"/>
        </w:trPr>
        <w:tc>
          <w:tcPr>
            <w:tcW w:w="9212" w:type="dxa"/>
          </w:tcPr>
          <w:p w14:paraId="34BF7C30" w14:textId="77777777" w:rsidR="00AB594F" w:rsidRDefault="00AB594F" w:rsidP="00F54C2A">
            <w:pPr>
              <w:pStyle w:val="Tabela"/>
              <w:numPr>
                <w:ilvl w:val="0"/>
                <w:numId w:val="7"/>
              </w:numPr>
            </w:pPr>
            <w:r>
              <w:t>O usuário precisa estar na tela inicial da aplicação.</w:t>
            </w:r>
          </w:p>
          <w:p w14:paraId="310C16E7" w14:textId="77777777" w:rsidR="00AB594F" w:rsidRPr="00E56736" w:rsidRDefault="00AB594F" w:rsidP="00E767B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E56736">
              <w:rPr>
                <w:sz w:val="24"/>
                <w:szCs w:val="24"/>
              </w:rPr>
              <w:t xml:space="preserve"> usuário solicita a entrada na área do empregado clicando no link “Área do Empregado”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F1B2D2A" w14:textId="77777777" w:rsidR="00AB594F" w:rsidRPr="00577606" w:rsidRDefault="00AB594F" w:rsidP="00F54C2A">
      <w:pPr>
        <w:pStyle w:val="BodyText"/>
      </w:pPr>
    </w:p>
    <w:p w14:paraId="30A096F9" w14:textId="77777777" w:rsidR="00AB594F" w:rsidRPr="00577606" w:rsidRDefault="00AB594F" w:rsidP="00AB594F">
      <w:pPr>
        <w:pStyle w:val="Heading4"/>
        <w:jc w:val="both"/>
      </w:pPr>
      <w:bookmarkStart w:id="29" w:name="_Toc41846661"/>
      <w:r w:rsidRPr="00577606">
        <w:t>Fluxo principal</w:t>
      </w:r>
      <w:bookmarkEnd w:id="29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B594F" w:rsidRPr="00577606" w14:paraId="264E9E9E" w14:textId="77777777" w:rsidTr="00E767BC">
        <w:trPr>
          <w:trHeight w:val="797"/>
        </w:trPr>
        <w:tc>
          <w:tcPr>
            <w:tcW w:w="9212" w:type="dxa"/>
          </w:tcPr>
          <w:p w14:paraId="1BCCABD2" w14:textId="77777777" w:rsidR="00AB594F" w:rsidRDefault="00AB594F" w:rsidP="00F54C2A">
            <w:pPr>
              <w:pStyle w:val="Tabela"/>
              <w:numPr>
                <w:ilvl w:val="0"/>
                <w:numId w:val="8"/>
              </w:numPr>
            </w:pPr>
            <w:r w:rsidRPr="00E56736">
              <w:t xml:space="preserve">O caso de uso inicia quando </w:t>
            </w:r>
            <w:r>
              <w:t>o usuário clica no Link “Visualizar Relatório de Alunos”.</w:t>
            </w:r>
          </w:p>
          <w:p w14:paraId="15E85735" w14:textId="77777777" w:rsidR="00AB594F" w:rsidRDefault="00AB594F" w:rsidP="00F54C2A">
            <w:pPr>
              <w:pStyle w:val="Tabela"/>
              <w:numPr>
                <w:ilvl w:val="0"/>
                <w:numId w:val="8"/>
              </w:numPr>
            </w:pPr>
            <w:r>
              <w:t xml:space="preserve">O sistema exibe então uma tabela com a lista de alunos matriculados na academia além das informações referentes a: nome do </w:t>
            </w:r>
            <w:r w:rsidR="00FA582C">
              <w:t>A</w:t>
            </w:r>
            <w:r>
              <w:t xml:space="preserve">luno, </w:t>
            </w:r>
            <w:r w:rsidR="00FA582C">
              <w:t>CPF</w:t>
            </w:r>
            <w:r>
              <w:t xml:space="preserve">, </w:t>
            </w:r>
            <w:r w:rsidR="00FA582C">
              <w:t>RG</w:t>
            </w:r>
            <w:r>
              <w:t xml:space="preserve"> e endereço.</w:t>
            </w:r>
          </w:p>
          <w:p w14:paraId="0D663D69" w14:textId="77777777" w:rsidR="00AB594F" w:rsidRPr="00577606" w:rsidRDefault="00AB594F" w:rsidP="00F54C2A">
            <w:pPr>
              <w:pStyle w:val="Tabela"/>
              <w:numPr>
                <w:ilvl w:val="0"/>
                <w:numId w:val="8"/>
              </w:numPr>
            </w:pPr>
            <w:r>
              <w:t>O caso de uso é encerrado.</w:t>
            </w:r>
          </w:p>
        </w:tc>
      </w:tr>
    </w:tbl>
    <w:p w14:paraId="3127D317" w14:textId="77777777" w:rsidR="00AB594F" w:rsidRPr="00577606" w:rsidRDefault="00AB594F" w:rsidP="00F54C2A">
      <w:pPr>
        <w:pStyle w:val="BodyText"/>
      </w:pPr>
    </w:p>
    <w:p w14:paraId="5FD9DBF7" w14:textId="77777777" w:rsidR="00AB594F" w:rsidRPr="00577606" w:rsidRDefault="00AB594F" w:rsidP="00AB594F">
      <w:pPr>
        <w:pStyle w:val="Heading4"/>
        <w:jc w:val="both"/>
      </w:pPr>
      <w:bookmarkStart w:id="30" w:name="_Toc41846662"/>
      <w:r>
        <w:t>Fluxo alternativo</w:t>
      </w:r>
      <w:bookmarkEnd w:id="30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B594F" w:rsidRPr="00577606" w14:paraId="3A982C21" w14:textId="77777777" w:rsidTr="00E767BC">
        <w:trPr>
          <w:trHeight w:val="797"/>
        </w:trPr>
        <w:tc>
          <w:tcPr>
            <w:tcW w:w="9212" w:type="dxa"/>
          </w:tcPr>
          <w:p w14:paraId="43D87EED" w14:textId="77777777" w:rsidR="00AB594F" w:rsidRDefault="00AB594F" w:rsidP="00F54C2A">
            <w:pPr>
              <w:pStyle w:val="Tabela"/>
              <w:numPr>
                <w:ilvl w:val="0"/>
                <w:numId w:val="9"/>
              </w:numPr>
            </w:pPr>
            <w:r>
              <w:t>O caso de uso inicia quando o usuário finaliza o caso de uso de “Cadastramento de Aluno” com o clique no link “Enviar”.</w:t>
            </w:r>
          </w:p>
          <w:p w14:paraId="638A2F06" w14:textId="77777777" w:rsidR="00AB594F" w:rsidRDefault="00AB594F" w:rsidP="00F54C2A">
            <w:pPr>
              <w:pStyle w:val="Tabela"/>
              <w:numPr>
                <w:ilvl w:val="0"/>
                <w:numId w:val="9"/>
              </w:numPr>
            </w:pPr>
            <w:r>
              <w:t xml:space="preserve">O sistema exibe então uma tabela com a lista de alunos matriculados na academia (incluindo ao aluno adicionado) além das informações referentes a: nome do </w:t>
            </w:r>
            <w:r w:rsidR="00FA582C">
              <w:t>Aluno, CPF, RG</w:t>
            </w:r>
            <w:r>
              <w:t xml:space="preserve"> e endereço.</w:t>
            </w:r>
          </w:p>
          <w:p w14:paraId="473AECB8" w14:textId="77777777" w:rsidR="00AB594F" w:rsidRPr="00577606" w:rsidRDefault="00AB594F" w:rsidP="00F54C2A">
            <w:pPr>
              <w:pStyle w:val="Tabela"/>
              <w:numPr>
                <w:ilvl w:val="0"/>
                <w:numId w:val="9"/>
              </w:numPr>
            </w:pPr>
            <w:r>
              <w:t>O caso de uso é encerrado.</w:t>
            </w:r>
          </w:p>
        </w:tc>
      </w:tr>
    </w:tbl>
    <w:p w14:paraId="7AE1CD4B" w14:textId="77777777" w:rsidR="00AB594F" w:rsidRDefault="00AB594F" w:rsidP="00F54C2A">
      <w:pPr>
        <w:pStyle w:val="BodyText"/>
      </w:pPr>
      <w:r>
        <w:tab/>
      </w:r>
    </w:p>
    <w:p w14:paraId="438DB83F" w14:textId="77777777" w:rsidR="00AB594F" w:rsidRDefault="00AB594F" w:rsidP="00F54C2A">
      <w:pPr>
        <w:pStyle w:val="BodyText"/>
      </w:pPr>
    </w:p>
    <w:p w14:paraId="2EE2286C" w14:textId="77777777" w:rsidR="00AB594F" w:rsidRDefault="00AB594F" w:rsidP="00F54C2A">
      <w:pPr>
        <w:pStyle w:val="BodyText"/>
      </w:pPr>
    </w:p>
    <w:p w14:paraId="3535816A" w14:textId="77777777" w:rsidR="00AB594F" w:rsidRDefault="00AB594F" w:rsidP="00F54C2A">
      <w:pPr>
        <w:pStyle w:val="BodyText"/>
      </w:pPr>
    </w:p>
    <w:p w14:paraId="60B2929A" w14:textId="77777777" w:rsidR="00AB594F" w:rsidRDefault="00AB594F" w:rsidP="00F54C2A">
      <w:pPr>
        <w:pStyle w:val="BodyText"/>
      </w:pPr>
    </w:p>
    <w:p w14:paraId="3DAF08A5" w14:textId="77777777" w:rsidR="00AB594F" w:rsidRDefault="00AB594F" w:rsidP="00F54C2A">
      <w:pPr>
        <w:pStyle w:val="BodyText"/>
      </w:pPr>
    </w:p>
    <w:p w14:paraId="7EEB6E97" w14:textId="77777777" w:rsidR="00AB594F" w:rsidRDefault="00AB594F" w:rsidP="00F54C2A">
      <w:pPr>
        <w:pStyle w:val="BodyText"/>
      </w:pPr>
    </w:p>
    <w:p w14:paraId="28FE9017" w14:textId="77777777" w:rsidR="00AB594F" w:rsidRDefault="00AB594F" w:rsidP="00F54C2A">
      <w:pPr>
        <w:pStyle w:val="BodyText"/>
      </w:pPr>
    </w:p>
    <w:p w14:paraId="48EA984C" w14:textId="77777777" w:rsidR="00AB594F" w:rsidRDefault="00AB594F" w:rsidP="00F54C2A">
      <w:pPr>
        <w:pStyle w:val="BodyText"/>
      </w:pPr>
    </w:p>
    <w:p w14:paraId="6AE1828F" w14:textId="77777777" w:rsidR="006512A0" w:rsidRDefault="006512A0" w:rsidP="00F54C2A">
      <w:pPr>
        <w:pStyle w:val="BodyText"/>
      </w:pPr>
      <w:r w:rsidRPr="006512A0">
        <w:t xml:space="preserve"> </w:t>
      </w:r>
    </w:p>
    <w:p w14:paraId="685A97D1" w14:textId="50115F55" w:rsidR="004B66B1" w:rsidRPr="0019464A" w:rsidRDefault="004B66B1" w:rsidP="004B66B1">
      <w:pPr>
        <w:pStyle w:val="Heading3"/>
        <w:jc w:val="both"/>
      </w:pPr>
      <w:bookmarkStart w:id="31" w:name="_Toc41846663"/>
      <w:r w:rsidRPr="0019464A">
        <w:lastRenderedPageBreak/>
        <w:t xml:space="preserve">Caso de </w:t>
      </w:r>
      <w:r w:rsidR="00CE00F6">
        <w:t>U</w:t>
      </w:r>
      <w:r w:rsidRPr="0019464A">
        <w:t xml:space="preserve">so </w:t>
      </w:r>
      <w:r w:rsidR="00AB594F" w:rsidRPr="0019464A">
        <w:t>2</w:t>
      </w:r>
      <w:r w:rsidRPr="0019464A">
        <w:t>: Cadastrar Aluno</w:t>
      </w:r>
      <w:bookmarkEnd w:id="31"/>
    </w:p>
    <w:p w14:paraId="767F0E1B" w14:textId="77777777" w:rsidR="004B66B1" w:rsidRPr="00577606" w:rsidRDefault="004B66B1" w:rsidP="004B66B1">
      <w:pPr>
        <w:pStyle w:val="Heading4"/>
        <w:jc w:val="both"/>
      </w:pPr>
      <w:bookmarkStart w:id="32" w:name="_Toc41846664"/>
      <w:r w:rsidRPr="00577606">
        <w:t>Precondições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B66B1" w:rsidRPr="00577606" w14:paraId="6AB4314D" w14:textId="77777777" w:rsidTr="00E767BC">
        <w:trPr>
          <w:trHeight w:val="867"/>
        </w:trPr>
        <w:tc>
          <w:tcPr>
            <w:tcW w:w="9212" w:type="dxa"/>
          </w:tcPr>
          <w:p w14:paraId="034D1234" w14:textId="77777777" w:rsidR="004B66B1" w:rsidRPr="00E56736" w:rsidRDefault="004B66B1" w:rsidP="00E767B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56736">
              <w:rPr>
                <w:sz w:val="24"/>
                <w:szCs w:val="24"/>
              </w:rPr>
              <w:t>O usuário precisa estar na tela inicial da aplicação.</w:t>
            </w:r>
          </w:p>
          <w:p w14:paraId="3EC01A0D" w14:textId="77777777" w:rsidR="004B66B1" w:rsidRPr="00E56736" w:rsidRDefault="004B66B1" w:rsidP="00E767B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56736">
              <w:rPr>
                <w:sz w:val="24"/>
                <w:szCs w:val="24"/>
              </w:rPr>
              <w:t>O usuário solicita a entrada na área do empregado clicando no link “Área do Empregado”.</w:t>
            </w:r>
          </w:p>
        </w:tc>
      </w:tr>
    </w:tbl>
    <w:p w14:paraId="1DD439E1" w14:textId="77777777" w:rsidR="004B66B1" w:rsidRPr="00577606" w:rsidRDefault="004B66B1" w:rsidP="00F54C2A">
      <w:pPr>
        <w:pStyle w:val="BodyText"/>
      </w:pPr>
    </w:p>
    <w:p w14:paraId="71BD3D95" w14:textId="77777777" w:rsidR="004B66B1" w:rsidRPr="00577606" w:rsidRDefault="004B66B1" w:rsidP="004B66B1">
      <w:pPr>
        <w:pStyle w:val="Heading4"/>
        <w:jc w:val="both"/>
      </w:pPr>
      <w:bookmarkStart w:id="33" w:name="_Toc41846665"/>
      <w:r w:rsidRPr="00577606">
        <w:t>Fluxo principal</w:t>
      </w:r>
      <w:bookmarkEnd w:id="33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B66B1" w:rsidRPr="00577606" w14:paraId="0715A8C7" w14:textId="77777777" w:rsidTr="00E767BC">
        <w:trPr>
          <w:trHeight w:val="797"/>
        </w:trPr>
        <w:tc>
          <w:tcPr>
            <w:tcW w:w="9212" w:type="dxa"/>
          </w:tcPr>
          <w:p w14:paraId="03F07CF6" w14:textId="77777777" w:rsidR="004B66B1" w:rsidRDefault="004B66B1" w:rsidP="00F54C2A">
            <w:pPr>
              <w:pStyle w:val="Tabela"/>
              <w:numPr>
                <w:ilvl w:val="0"/>
                <w:numId w:val="18"/>
              </w:numPr>
            </w:pPr>
            <w:r w:rsidRPr="00E56736">
              <w:t xml:space="preserve">O caso de uso inicia quando </w:t>
            </w:r>
            <w:r>
              <w:t>o usuário clica no Link “Cadastrar Novo Aluno(a)”.</w:t>
            </w:r>
          </w:p>
          <w:p w14:paraId="3BF69859" w14:textId="77777777" w:rsidR="004B66B1" w:rsidRDefault="004B66B1" w:rsidP="00F54C2A">
            <w:pPr>
              <w:pStyle w:val="Tabela"/>
              <w:numPr>
                <w:ilvl w:val="0"/>
                <w:numId w:val="18"/>
              </w:numPr>
            </w:pPr>
            <w:r>
              <w:t>O sistema exibe então campos para preenchimento dos dados referentes ao aluno a ser adicionado.</w:t>
            </w:r>
          </w:p>
          <w:p w14:paraId="7E3F63E6" w14:textId="77777777" w:rsidR="004B66B1" w:rsidRDefault="004B66B1" w:rsidP="00F54C2A">
            <w:pPr>
              <w:pStyle w:val="Tabela"/>
              <w:numPr>
                <w:ilvl w:val="0"/>
                <w:numId w:val="18"/>
              </w:numPr>
            </w:pPr>
            <w:r>
              <w:t>O usuário então clica no link “Enviar” para submeter os dados de cadastro.</w:t>
            </w:r>
          </w:p>
          <w:p w14:paraId="60E85907" w14:textId="77777777" w:rsidR="004B66B1" w:rsidRDefault="004B66B1" w:rsidP="00F54C2A">
            <w:pPr>
              <w:pStyle w:val="Tabela"/>
              <w:numPr>
                <w:ilvl w:val="0"/>
                <w:numId w:val="18"/>
              </w:numPr>
            </w:pPr>
            <w:r>
              <w:t>O sistema exibe então uma tabela com a lista de alunos matriculados na academia (incluindo o aluno adicionado) além das informações referentes a: Nome do aluno, CPF, RG e Endereço.</w:t>
            </w:r>
          </w:p>
          <w:p w14:paraId="4CAC3FBA" w14:textId="77777777" w:rsidR="004B66B1" w:rsidRPr="00577606" w:rsidRDefault="004B66B1" w:rsidP="00F54C2A">
            <w:pPr>
              <w:pStyle w:val="Tabela"/>
              <w:numPr>
                <w:ilvl w:val="0"/>
                <w:numId w:val="18"/>
              </w:numPr>
            </w:pPr>
            <w:r>
              <w:t>O caso de uso é encerrado.</w:t>
            </w:r>
          </w:p>
        </w:tc>
      </w:tr>
    </w:tbl>
    <w:p w14:paraId="64F8847A" w14:textId="77777777" w:rsidR="004B66B1" w:rsidRPr="00577606" w:rsidRDefault="004B66B1" w:rsidP="00F54C2A">
      <w:pPr>
        <w:pStyle w:val="BodyText"/>
      </w:pPr>
    </w:p>
    <w:p w14:paraId="2CFF2047" w14:textId="77777777" w:rsidR="004B66B1" w:rsidRPr="00577606" w:rsidRDefault="004B66B1" w:rsidP="004B66B1">
      <w:pPr>
        <w:pStyle w:val="Heading4"/>
        <w:jc w:val="both"/>
      </w:pPr>
      <w:bookmarkStart w:id="34" w:name="_Toc41846666"/>
      <w:r>
        <w:t>Fluxo alternativo de Exceção.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B66B1" w:rsidRPr="00577606" w14:paraId="0355ADF5" w14:textId="77777777" w:rsidTr="00E767BC">
        <w:trPr>
          <w:trHeight w:val="797"/>
        </w:trPr>
        <w:tc>
          <w:tcPr>
            <w:tcW w:w="9212" w:type="dxa"/>
          </w:tcPr>
          <w:p w14:paraId="5286031B" w14:textId="77777777" w:rsidR="004B66B1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caso de uso inicia quando o usuário clica no Link “Cadastrar Novo Aluno(a)”.</w:t>
            </w:r>
          </w:p>
          <w:p w14:paraId="7A320F4D" w14:textId="77777777" w:rsidR="004B66B1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sistema exibe então campos para preenchimento dos dados referentes ao aluno a ser adicionado.</w:t>
            </w:r>
          </w:p>
          <w:p w14:paraId="6D81FDC6" w14:textId="77777777" w:rsidR="004B66B1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usuário então clica no link “Enviar” para submeter os dados de cadastro.</w:t>
            </w:r>
          </w:p>
          <w:p w14:paraId="2EF17810" w14:textId="77777777" w:rsidR="004B66B1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sistema identificar que os dados inseridos não são válidos, e emite um Alerta com a mensagem “Dado inserido incorretamente. Favor checar novamente os dados e reenviar.”</w:t>
            </w:r>
          </w:p>
          <w:p w14:paraId="0097BD48" w14:textId="77777777" w:rsidR="004B66B1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usuário corrige o dado incorreto e clica em “Enviar”.</w:t>
            </w:r>
          </w:p>
          <w:p w14:paraId="584520DD" w14:textId="77777777" w:rsidR="004B66B1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sistema exibe então uma tabela com a lista de alunos matriculados na academia (incluindo o aluno adicionado) além das informações referentes a: Nome do aluno, CPF, RG e Endereço.</w:t>
            </w:r>
          </w:p>
          <w:p w14:paraId="6F0A907B" w14:textId="77777777" w:rsidR="004B66B1" w:rsidRPr="00577606" w:rsidRDefault="004B66B1" w:rsidP="00F54C2A">
            <w:pPr>
              <w:pStyle w:val="Tabela"/>
              <w:numPr>
                <w:ilvl w:val="0"/>
                <w:numId w:val="19"/>
              </w:numPr>
            </w:pPr>
            <w:r>
              <w:t>O caso de uso é encerrado.</w:t>
            </w:r>
          </w:p>
        </w:tc>
      </w:tr>
    </w:tbl>
    <w:p w14:paraId="08FF3971" w14:textId="77777777" w:rsidR="004B66B1" w:rsidRDefault="004B66B1" w:rsidP="00F54C2A">
      <w:pPr>
        <w:pStyle w:val="BodyText"/>
      </w:pPr>
    </w:p>
    <w:p w14:paraId="424B68AF" w14:textId="77777777" w:rsidR="004B66B1" w:rsidRDefault="004B66B1" w:rsidP="00F54C2A">
      <w:pPr>
        <w:pStyle w:val="BodyText"/>
      </w:pPr>
    </w:p>
    <w:p w14:paraId="61FBEA19" w14:textId="77777777" w:rsidR="004B66B1" w:rsidRPr="004B66B1" w:rsidRDefault="004B66B1" w:rsidP="00F54C2A">
      <w:pPr>
        <w:pStyle w:val="BodyText"/>
      </w:pPr>
    </w:p>
    <w:p w14:paraId="1850A9D6" w14:textId="77777777" w:rsidR="004016B5" w:rsidRDefault="004016B5" w:rsidP="00F54C2A">
      <w:pPr>
        <w:pStyle w:val="BodyText"/>
      </w:pPr>
    </w:p>
    <w:p w14:paraId="699027AB" w14:textId="77777777" w:rsidR="004016B5" w:rsidRDefault="004016B5" w:rsidP="00F54C2A">
      <w:pPr>
        <w:pStyle w:val="BodyText"/>
      </w:pPr>
    </w:p>
    <w:p w14:paraId="5A4EBC69" w14:textId="77777777" w:rsidR="004016B5" w:rsidRDefault="004016B5" w:rsidP="00F54C2A">
      <w:pPr>
        <w:pStyle w:val="BodyText"/>
      </w:pPr>
    </w:p>
    <w:p w14:paraId="199EFA90" w14:textId="77777777" w:rsidR="004016B5" w:rsidRDefault="004016B5" w:rsidP="00F54C2A">
      <w:pPr>
        <w:pStyle w:val="BodyText"/>
      </w:pPr>
    </w:p>
    <w:p w14:paraId="02FF27CE" w14:textId="77777777" w:rsidR="004016B5" w:rsidRDefault="004016B5" w:rsidP="00F54C2A">
      <w:pPr>
        <w:pStyle w:val="BodyText"/>
      </w:pPr>
    </w:p>
    <w:p w14:paraId="11A6B3E0" w14:textId="77777777" w:rsidR="004016B5" w:rsidRDefault="004016B5" w:rsidP="00F54C2A">
      <w:pPr>
        <w:pStyle w:val="BodyText"/>
      </w:pPr>
    </w:p>
    <w:p w14:paraId="434F4808" w14:textId="77777777" w:rsidR="006512A0" w:rsidRDefault="006512A0" w:rsidP="00F54C2A">
      <w:pPr>
        <w:pStyle w:val="BodyText"/>
      </w:pPr>
    </w:p>
    <w:p w14:paraId="538B3977" w14:textId="77777777" w:rsidR="006512A0" w:rsidRDefault="006512A0" w:rsidP="00F54C2A">
      <w:pPr>
        <w:pStyle w:val="BodyText"/>
      </w:pPr>
    </w:p>
    <w:p w14:paraId="1F286CEA" w14:textId="77777777" w:rsidR="004016B5" w:rsidRDefault="004016B5" w:rsidP="00F54C2A">
      <w:pPr>
        <w:pStyle w:val="BodyText"/>
      </w:pPr>
    </w:p>
    <w:p w14:paraId="6CE708F3" w14:textId="77777777" w:rsidR="004016B5" w:rsidRDefault="004016B5" w:rsidP="00F54C2A">
      <w:pPr>
        <w:pStyle w:val="BodyText"/>
      </w:pPr>
    </w:p>
    <w:p w14:paraId="764F381A" w14:textId="77777777" w:rsidR="004016B5" w:rsidRDefault="004016B5" w:rsidP="00F54C2A">
      <w:pPr>
        <w:pStyle w:val="BodyText"/>
      </w:pPr>
    </w:p>
    <w:p w14:paraId="582837F4" w14:textId="77777777" w:rsidR="004016B5" w:rsidRDefault="004016B5" w:rsidP="00F54C2A">
      <w:pPr>
        <w:pStyle w:val="BodyText"/>
      </w:pPr>
    </w:p>
    <w:p w14:paraId="19F764E2" w14:textId="77777777" w:rsidR="006512A0" w:rsidRDefault="006512A0" w:rsidP="00F54C2A">
      <w:pPr>
        <w:pStyle w:val="BodyText"/>
      </w:pPr>
    </w:p>
    <w:p w14:paraId="42E5F264" w14:textId="54A6352D" w:rsidR="006512A0" w:rsidRPr="0019464A" w:rsidRDefault="006512A0" w:rsidP="00523684">
      <w:pPr>
        <w:pStyle w:val="Heading3"/>
        <w:jc w:val="both"/>
      </w:pPr>
      <w:bookmarkStart w:id="35" w:name="_Toc41846667"/>
      <w:r w:rsidRPr="0019464A">
        <w:t xml:space="preserve">Caso de </w:t>
      </w:r>
      <w:r w:rsidR="00CE00F6">
        <w:t>U</w:t>
      </w:r>
      <w:r w:rsidRPr="0019464A">
        <w:t xml:space="preserve">so </w:t>
      </w:r>
      <w:r w:rsidR="000C1EBB" w:rsidRPr="0019464A">
        <w:t xml:space="preserve">3: </w:t>
      </w:r>
      <w:bookmarkStart w:id="36" w:name="_GoBack"/>
      <w:r w:rsidR="000C1EBB" w:rsidRPr="0019464A">
        <w:t>Visualizar Estatística de Presenças</w:t>
      </w:r>
      <w:r w:rsidR="004B66B1" w:rsidRPr="0019464A">
        <w:t xml:space="preserve"> do Aluno</w:t>
      </w:r>
      <w:bookmarkEnd w:id="35"/>
      <w:bookmarkEnd w:id="36"/>
    </w:p>
    <w:p w14:paraId="0A90BA54" w14:textId="77777777" w:rsidR="006512A0" w:rsidRPr="00577606" w:rsidRDefault="006512A0" w:rsidP="00523684">
      <w:pPr>
        <w:pStyle w:val="Heading4"/>
        <w:jc w:val="both"/>
      </w:pPr>
      <w:bookmarkStart w:id="37" w:name="_Toc41846668"/>
      <w:r w:rsidRPr="00577606">
        <w:t>Precondições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59D57800" w14:textId="77777777" w:rsidTr="00737C03">
        <w:trPr>
          <w:trHeight w:val="867"/>
        </w:trPr>
        <w:tc>
          <w:tcPr>
            <w:tcW w:w="9212" w:type="dxa"/>
          </w:tcPr>
          <w:p w14:paraId="6D48CD61" w14:textId="77777777" w:rsidR="00792D1C" w:rsidRDefault="00792D1C" w:rsidP="00F54C2A">
            <w:pPr>
              <w:pStyle w:val="Tabela"/>
              <w:numPr>
                <w:ilvl w:val="0"/>
                <w:numId w:val="14"/>
              </w:numPr>
            </w:pPr>
            <w:r>
              <w:t>O usuário precisa estar na tela inicial da aplicação.</w:t>
            </w:r>
          </w:p>
          <w:p w14:paraId="1CFBEA2B" w14:textId="77777777" w:rsidR="00170303" w:rsidRDefault="00792D1C" w:rsidP="00F54C2A">
            <w:pPr>
              <w:pStyle w:val="Tabela"/>
              <w:numPr>
                <w:ilvl w:val="0"/>
                <w:numId w:val="14"/>
              </w:numPr>
            </w:pPr>
            <w:r>
              <w:t>O usuário solicita a entrada na área do aluno clicando no link “Área do Aluno”.</w:t>
            </w:r>
            <w:r w:rsidR="00170303">
              <w:t xml:space="preserve"> </w:t>
            </w:r>
          </w:p>
          <w:p w14:paraId="075324B4" w14:textId="77777777" w:rsidR="00170303" w:rsidRDefault="00170303" w:rsidP="00F54C2A">
            <w:pPr>
              <w:pStyle w:val="Tabela"/>
              <w:numPr>
                <w:ilvl w:val="0"/>
                <w:numId w:val="14"/>
              </w:numPr>
            </w:pPr>
            <w:r>
              <w:t>O usuário clica no Link “Visualizar Relatório de Alunos”.</w:t>
            </w:r>
          </w:p>
          <w:p w14:paraId="1BB3BFE5" w14:textId="77777777" w:rsidR="006512A0" w:rsidRPr="00577606" w:rsidRDefault="00170303" w:rsidP="00F54C2A">
            <w:pPr>
              <w:pStyle w:val="Tabela"/>
              <w:numPr>
                <w:ilvl w:val="0"/>
                <w:numId w:val="14"/>
              </w:numPr>
            </w:pPr>
            <w:r>
              <w:t xml:space="preserve">O sistema exibe então uma tabela com a lista de alunos matriculados na academia além das informações referentes a: nome do </w:t>
            </w:r>
            <w:r w:rsidR="00FA582C">
              <w:t xml:space="preserve">Aluno, CPF, RG </w:t>
            </w:r>
            <w:r>
              <w:t xml:space="preserve">e </w:t>
            </w:r>
            <w:r w:rsidR="00FA582C">
              <w:t>E</w:t>
            </w:r>
            <w:r>
              <w:t>ndereço.</w:t>
            </w:r>
          </w:p>
        </w:tc>
      </w:tr>
    </w:tbl>
    <w:p w14:paraId="6D698099" w14:textId="77777777" w:rsidR="006512A0" w:rsidRPr="00577606" w:rsidRDefault="006512A0" w:rsidP="00F54C2A">
      <w:pPr>
        <w:pStyle w:val="BodyText"/>
      </w:pPr>
    </w:p>
    <w:p w14:paraId="03775D4E" w14:textId="77777777" w:rsidR="006512A0" w:rsidRPr="00577606" w:rsidRDefault="006512A0" w:rsidP="00523684">
      <w:pPr>
        <w:pStyle w:val="Heading4"/>
        <w:jc w:val="both"/>
      </w:pPr>
      <w:bookmarkStart w:id="38" w:name="_Toc41846669"/>
      <w:r w:rsidRPr="00577606">
        <w:t>Fluxo principal</w:t>
      </w:r>
      <w:bookmarkEnd w:id="38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48B409D2" w14:textId="77777777" w:rsidTr="00737C03">
        <w:trPr>
          <w:trHeight w:val="797"/>
        </w:trPr>
        <w:tc>
          <w:tcPr>
            <w:tcW w:w="9212" w:type="dxa"/>
          </w:tcPr>
          <w:p w14:paraId="15432639" w14:textId="77777777" w:rsidR="00792D1C" w:rsidRDefault="00792D1C" w:rsidP="00F54C2A">
            <w:pPr>
              <w:pStyle w:val="Tabela"/>
              <w:numPr>
                <w:ilvl w:val="0"/>
                <w:numId w:val="15"/>
              </w:numPr>
            </w:pPr>
            <w:r>
              <w:t>O caso de uso inicia quando o usuário clica no Link “Visualizar Estatística de Presenças”</w:t>
            </w:r>
            <w:r w:rsidR="00170303">
              <w:t xml:space="preserve"> na linha referente ao aluno</w:t>
            </w:r>
            <w:r>
              <w:t>.</w:t>
            </w:r>
          </w:p>
          <w:p w14:paraId="4C1E049D" w14:textId="77777777" w:rsidR="00792D1C" w:rsidRDefault="00792D1C" w:rsidP="00F54C2A">
            <w:pPr>
              <w:pStyle w:val="Tabela"/>
              <w:numPr>
                <w:ilvl w:val="0"/>
                <w:numId w:val="15"/>
              </w:numPr>
            </w:pPr>
            <w:r>
              <w:t>O sistema exibe entã</w:t>
            </w:r>
            <w:r w:rsidR="00170303">
              <w:t>o a lista de presenças do aluno e alguns números estatísticos referente ao histórico de presença do mesmo</w:t>
            </w:r>
            <w:r>
              <w:t>.</w:t>
            </w:r>
          </w:p>
          <w:p w14:paraId="36A3E5CF" w14:textId="77777777" w:rsidR="006512A0" w:rsidRPr="00577606" w:rsidRDefault="00792D1C" w:rsidP="00F54C2A">
            <w:pPr>
              <w:pStyle w:val="Tabela"/>
              <w:numPr>
                <w:ilvl w:val="0"/>
                <w:numId w:val="15"/>
              </w:numPr>
            </w:pPr>
            <w:r>
              <w:t>O caso de uso é encerrado.</w:t>
            </w:r>
          </w:p>
        </w:tc>
      </w:tr>
    </w:tbl>
    <w:p w14:paraId="3DE98C0A" w14:textId="77777777" w:rsidR="006512A0" w:rsidRPr="00577606" w:rsidRDefault="006512A0" w:rsidP="00F54C2A">
      <w:pPr>
        <w:pStyle w:val="BodyText"/>
      </w:pPr>
    </w:p>
    <w:p w14:paraId="43AE31CD" w14:textId="77777777" w:rsidR="006512A0" w:rsidRPr="00577606" w:rsidRDefault="006512A0" w:rsidP="00523684">
      <w:pPr>
        <w:pStyle w:val="Heading4"/>
        <w:jc w:val="both"/>
      </w:pPr>
      <w:bookmarkStart w:id="39" w:name="_Toc41846670"/>
      <w:r>
        <w:t>Fluxo alternativo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77E86C66" w14:textId="77777777" w:rsidTr="00737C03">
        <w:trPr>
          <w:trHeight w:val="797"/>
        </w:trPr>
        <w:tc>
          <w:tcPr>
            <w:tcW w:w="9212" w:type="dxa"/>
          </w:tcPr>
          <w:p w14:paraId="0CB95AF8" w14:textId="77777777" w:rsidR="00170303" w:rsidRDefault="00170303" w:rsidP="00F54C2A">
            <w:pPr>
              <w:pStyle w:val="Tabela"/>
              <w:numPr>
                <w:ilvl w:val="0"/>
                <w:numId w:val="16"/>
              </w:numPr>
            </w:pPr>
            <w:r>
              <w:t>O caso de uso inicia quando o usuário clica no Link “Visualizar Estatística de Presenças” na linha referente ao aluno.</w:t>
            </w:r>
          </w:p>
          <w:p w14:paraId="3DE3993C" w14:textId="77777777" w:rsidR="00170303" w:rsidRPr="00170303" w:rsidRDefault="00170303" w:rsidP="0017030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0303">
              <w:rPr>
                <w:sz w:val="24"/>
                <w:szCs w:val="24"/>
              </w:rPr>
              <w:t xml:space="preserve">O sistema identifica que </w:t>
            </w:r>
            <w:r>
              <w:rPr>
                <w:sz w:val="24"/>
                <w:szCs w:val="24"/>
              </w:rPr>
              <w:t xml:space="preserve">o aluno selecionado não possui nenhuma presença </w:t>
            </w:r>
            <w:r w:rsidRPr="00170303">
              <w:rPr>
                <w:sz w:val="24"/>
                <w:szCs w:val="24"/>
              </w:rPr>
              <w:t>e emite um Alerta com a mensagem “</w:t>
            </w:r>
            <w:r>
              <w:rPr>
                <w:sz w:val="24"/>
                <w:szCs w:val="24"/>
              </w:rPr>
              <w:t>Aluno não possui presenças cadastradas</w:t>
            </w:r>
            <w:r w:rsidRPr="00170303">
              <w:rPr>
                <w:sz w:val="24"/>
                <w:szCs w:val="24"/>
              </w:rPr>
              <w:t>.”</w:t>
            </w:r>
          </w:p>
          <w:p w14:paraId="5F7A7507" w14:textId="77777777" w:rsidR="006512A0" w:rsidRPr="00577606" w:rsidRDefault="00170303" w:rsidP="00F54C2A">
            <w:pPr>
              <w:pStyle w:val="Tabela"/>
              <w:numPr>
                <w:ilvl w:val="0"/>
                <w:numId w:val="16"/>
              </w:numPr>
            </w:pPr>
            <w:r>
              <w:t>O caso de uso é encerrado.</w:t>
            </w:r>
          </w:p>
        </w:tc>
      </w:tr>
    </w:tbl>
    <w:p w14:paraId="2A93839C" w14:textId="77777777" w:rsidR="00523684" w:rsidRDefault="00523684" w:rsidP="00F54C2A">
      <w:pPr>
        <w:pStyle w:val="BodyText"/>
      </w:pPr>
    </w:p>
    <w:p w14:paraId="782CC991" w14:textId="77777777" w:rsidR="006512A0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0" w:name="_Toc41846671"/>
      <w:r>
        <w:rPr>
          <w:rFonts w:ascii="Times New Roman" w:hAnsi="Times New Roman"/>
        </w:rPr>
        <w:lastRenderedPageBreak/>
        <w:t>Diagrama de classes de domínio</w:t>
      </w:r>
      <w:bookmarkEnd w:id="40"/>
    </w:p>
    <w:p w14:paraId="693DADF8" w14:textId="77777777" w:rsidR="00523684" w:rsidRDefault="00523684" w:rsidP="00F54C2A">
      <w:pPr>
        <w:pStyle w:val="BodyText"/>
      </w:pPr>
    </w:p>
    <w:p w14:paraId="7E47EB51" w14:textId="77777777" w:rsidR="00523684" w:rsidRDefault="006515A6" w:rsidP="00611B0A">
      <w:r w:rsidRPr="006515A6">
        <w:rPr>
          <w:noProof/>
          <w:sz w:val="24"/>
          <w:szCs w:val="24"/>
        </w:rPr>
        <w:drawing>
          <wp:inline distT="0" distB="0" distL="0" distR="0" wp14:anchorId="42CEB92D" wp14:editId="7836DCB7">
            <wp:extent cx="5962650" cy="7242370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erre50\AppData\Local\Microsoft\Windows\INetCache\Content.MSO\BF7E4CC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08" cy="7244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B75AB" w14:textId="77777777" w:rsidR="00523684" w:rsidRDefault="00523684" w:rsidP="00F54C2A">
      <w:pPr>
        <w:pStyle w:val="BodyText"/>
      </w:pPr>
    </w:p>
    <w:p w14:paraId="407DE2AF" w14:textId="77777777" w:rsidR="00523684" w:rsidRDefault="00523684" w:rsidP="00F54C2A">
      <w:pPr>
        <w:pStyle w:val="BodyText"/>
      </w:pPr>
    </w:p>
    <w:p w14:paraId="386E2AF1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bookmarkStart w:id="41" w:name="_Toc41846672"/>
      <w:r>
        <w:rPr>
          <w:rFonts w:ascii="Times New Roman" w:hAnsi="Times New Roman"/>
        </w:rPr>
        <w:lastRenderedPageBreak/>
        <w:t>Modelo Entidade-Relacionamento</w:t>
      </w:r>
      <w:bookmarkEnd w:id="41"/>
    </w:p>
    <w:p w14:paraId="75723172" w14:textId="77777777" w:rsidR="00523684" w:rsidRDefault="00523684" w:rsidP="00F54C2A">
      <w:pPr>
        <w:pStyle w:val="BodyText"/>
      </w:pPr>
    </w:p>
    <w:p w14:paraId="38DFD0B6" w14:textId="77777777" w:rsidR="00523684" w:rsidRDefault="0078265D" w:rsidP="00F54C2A">
      <w:pPr>
        <w:pStyle w:val="BodyText"/>
      </w:pPr>
      <w:r>
        <w:rPr>
          <w:noProof/>
        </w:rPr>
        <w:drawing>
          <wp:inline distT="0" distB="0" distL="0" distR="0" wp14:anchorId="71A6D320" wp14:editId="0F3BC3E1">
            <wp:extent cx="5550015" cy="6271676"/>
            <wp:effectExtent l="19050" t="1905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65" cy="6281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697FA" w14:textId="77777777" w:rsidR="00523684" w:rsidRDefault="00523684" w:rsidP="00F54C2A">
      <w:pPr>
        <w:pStyle w:val="BodyText"/>
      </w:pPr>
    </w:p>
    <w:p w14:paraId="7E11450E" w14:textId="77777777" w:rsidR="00523684" w:rsidRDefault="00523684" w:rsidP="00F54C2A">
      <w:pPr>
        <w:pStyle w:val="BodyText"/>
      </w:pPr>
    </w:p>
    <w:p w14:paraId="7793385F" w14:textId="77777777" w:rsidR="00523684" w:rsidRDefault="00523684" w:rsidP="00F54C2A">
      <w:pPr>
        <w:pStyle w:val="BodyText"/>
      </w:pPr>
    </w:p>
    <w:p w14:paraId="65E69250" w14:textId="77777777" w:rsidR="00523684" w:rsidRDefault="00523684" w:rsidP="00F54C2A">
      <w:pPr>
        <w:pStyle w:val="BodyText"/>
      </w:pPr>
    </w:p>
    <w:p w14:paraId="5988065D" w14:textId="77777777" w:rsidR="00523684" w:rsidRDefault="00523684" w:rsidP="00F54C2A">
      <w:pPr>
        <w:pStyle w:val="BodyText"/>
      </w:pPr>
    </w:p>
    <w:p w14:paraId="52690EED" w14:textId="77777777" w:rsidR="00523684" w:rsidRDefault="00523684" w:rsidP="00F54C2A">
      <w:pPr>
        <w:pStyle w:val="BodyText"/>
      </w:pPr>
    </w:p>
    <w:p w14:paraId="236E7E94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bookmarkStart w:id="42" w:name="_Toc41846673"/>
      <w:r>
        <w:rPr>
          <w:rFonts w:ascii="Times New Roman" w:hAnsi="Times New Roman"/>
        </w:rPr>
        <w:lastRenderedPageBreak/>
        <w:t>Diagrama de componentes</w:t>
      </w:r>
      <w:bookmarkEnd w:id="42"/>
    </w:p>
    <w:p w14:paraId="60FABD7E" w14:textId="77777777" w:rsidR="00523684" w:rsidRDefault="00A00647" w:rsidP="00F54C2A">
      <w:pPr>
        <w:pStyle w:val="BodyText"/>
      </w:pPr>
      <w:r w:rsidRPr="00A00647">
        <w:rPr>
          <w:noProof/>
        </w:rPr>
        <w:drawing>
          <wp:inline distT="0" distB="0" distL="0" distR="0" wp14:anchorId="6828F985" wp14:editId="59F22A93">
            <wp:extent cx="5280025" cy="7473950"/>
            <wp:effectExtent l="19050" t="19050" r="158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7473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480CA" w14:textId="77777777" w:rsidR="00523684" w:rsidRDefault="00523684" w:rsidP="00F54C2A">
      <w:pPr>
        <w:pStyle w:val="BodyText"/>
      </w:pPr>
    </w:p>
    <w:p w14:paraId="750D7C14" w14:textId="77777777" w:rsidR="00523684" w:rsidRDefault="00523684" w:rsidP="00F54C2A">
      <w:pPr>
        <w:pStyle w:val="BodyText"/>
      </w:pPr>
    </w:p>
    <w:p w14:paraId="215DFC09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3" w:name="_Toc41846674"/>
      <w:r>
        <w:rPr>
          <w:rFonts w:ascii="Times New Roman" w:hAnsi="Times New Roman"/>
        </w:rPr>
        <w:lastRenderedPageBreak/>
        <w:t>Diagrama de implantação</w:t>
      </w:r>
      <w:bookmarkEnd w:id="43"/>
    </w:p>
    <w:p w14:paraId="2D9AA6FC" w14:textId="77777777" w:rsidR="00523684" w:rsidRDefault="0023736A" w:rsidP="00F54C2A">
      <w:pPr>
        <w:pStyle w:val="BodyText"/>
      </w:pPr>
      <w:r>
        <w:rPr>
          <w:noProof/>
        </w:rPr>
        <w:drawing>
          <wp:inline distT="0" distB="0" distL="0" distR="0" wp14:anchorId="238F0EFD" wp14:editId="732CD33D">
            <wp:extent cx="5078177" cy="6731858"/>
            <wp:effectExtent l="19050" t="19050" r="273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78" cy="674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4D07D" w14:textId="77777777" w:rsidR="00523684" w:rsidRDefault="00523684" w:rsidP="00F54C2A">
      <w:pPr>
        <w:pStyle w:val="BodyText"/>
      </w:pPr>
    </w:p>
    <w:p w14:paraId="50BF1510" w14:textId="77777777" w:rsidR="00523684" w:rsidRDefault="00523684" w:rsidP="00F54C2A">
      <w:pPr>
        <w:pStyle w:val="BodyText"/>
      </w:pPr>
    </w:p>
    <w:p w14:paraId="4D97F5DB" w14:textId="77777777" w:rsidR="00523684" w:rsidRDefault="00523684" w:rsidP="00F54C2A">
      <w:pPr>
        <w:pStyle w:val="BodyText"/>
      </w:pPr>
    </w:p>
    <w:p w14:paraId="59BFB3BD" w14:textId="77777777" w:rsidR="00523684" w:rsidRDefault="00523684" w:rsidP="00F54C2A">
      <w:pPr>
        <w:pStyle w:val="BodyText"/>
      </w:pPr>
    </w:p>
    <w:p w14:paraId="2A5F4A0E" w14:textId="77777777" w:rsidR="00523684" w:rsidRDefault="00523684" w:rsidP="00F54C2A">
      <w:pPr>
        <w:pStyle w:val="BodyText"/>
      </w:pPr>
    </w:p>
    <w:p w14:paraId="24A8C03F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4" w:name="_Toc41846675"/>
      <w:r>
        <w:rPr>
          <w:rFonts w:ascii="Times New Roman" w:hAnsi="Times New Roman"/>
        </w:rPr>
        <w:lastRenderedPageBreak/>
        <w:t>Plano de Testes</w:t>
      </w:r>
      <w:bookmarkEnd w:id="44"/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"/>
        <w:gridCol w:w="1408"/>
        <w:gridCol w:w="1940"/>
        <w:gridCol w:w="2075"/>
        <w:gridCol w:w="3030"/>
      </w:tblGrid>
      <w:tr w:rsidR="00F54C2A" w14:paraId="395E9477" w14:textId="77777777" w:rsidTr="00367040">
        <w:tc>
          <w:tcPr>
            <w:tcW w:w="812" w:type="dxa"/>
            <w:shd w:val="clear" w:color="auto" w:fill="auto"/>
          </w:tcPr>
          <w:p w14:paraId="78E3FD76" w14:textId="77777777" w:rsidR="00523684" w:rsidRPr="00CE00F6" w:rsidRDefault="00523684" w:rsidP="00CE00F6">
            <w:pPr>
              <w:pStyle w:val="BodyText"/>
              <w:jc w:val="center"/>
              <w:rPr>
                <w:b/>
              </w:rPr>
            </w:pPr>
            <w:r w:rsidRPr="00CE00F6">
              <w:rPr>
                <w:b/>
              </w:rPr>
              <w:t>Id Caso de Teste</w:t>
            </w:r>
          </w:p>
        </w:tc>
        <w:tc>
          <w:tcPr>
            <w:tcW w:w="1408" w:type="dxa"/>
            <w:shd w:val="clear" w:color="auto" w:fill="auto"/>
          </w:tcPr>
          <w:p w14:paraId="5D7F8A22" w14:textId="77777777" w:rsidR="00523684" w:rsidRPr="00CE00F6" w:rsidRDefault="00523684" w:rsidP="00CE00F6">
            <w:pPr>
              <w:pStyle w:val="BodyText"/>
              <w:jc w:val="center"/>
              <w:rPr>
                <w:b/>
              </w:rPr>
            </w:pPr>
            <w:r w:rsidRPr="00CE00F6">
              <w:rPr>
                <w:b/>
              </w:rPr>
              <w:t>Caso de uso</w:t>
            </w:r>
          </w:p>
        </w:tc>
        <w:tc>
          <w:tcPr>
            <w:tcW w:w="1940" w:type="dxa"/>
            <w:shd w:val="clear" w:color="auto" w:fill="auto"/>
          </w:tcPr>
          <w:p w14:paraId="00E31458" w14:textId="77777777" w:rsidR="00523684" w:rsidRPr="00CE00F6" w:rsidRDefault="00523684" w:rsidP="00CE00F6">
            <w:pPr>
              <w:pStyle w:val="BodyText"/>
              <w:jc w:val="center"/>
              <w:rPr>
                <w:b/>
              </w:rPr>
            </w:pPr>
            <w:r w:rsidRPr="00CE00F6">
              <w:rPr>
                <w:b/>
              </w:rPr>
              <w:t>Objetivo do Caso de Teste</w:t>
            </w:r>
          </w:p>
        </w:tc>
        <w:tc>
          <w:tcPr>
            <w:tcW w:w="2075" w:type="dxa"/>
            <w:shd w:val="clear" w:color="auto" w:fill="auto"/>
          </w:tcPr>
          <w:p w14:paraId="22902D37" w14:textId="77777777" w:rsidR="00523684" w:rsidRPr="00CE00F6" w:rsidRDefault="00523684" w:rsidP="00CE00F6">
            <w:pPr>
              <w:pStyle w:val="BodyText"/>
              <w:jc w:val="center"/>
              <w:rPr>
                <w:b/>
              </w:rPr>
            </w:pPr>
            <w:r w:rsidRPr="00CE00F6">
              <w:rPr>
                <w:b/>
              </w:rPr>
              <w:t>Entradas</w:t>
            </w:r>
          </w:p>
        </w:tc>
        <w:tc>
          <w:tcPr>
            <w:tcW w:w="3030" w:type="dxa"/>
            <w:shd w:val="clear" w:color="auto" w:fill="auto"/>
          </w:tcPr>
          <w:p w14:paraId="78245783" w14:textId="253E27E4" w:rsidR="00CE00F6" w:rsidRDefault="00523684" w:rsidP="00CE00F6">
            <w:pPr>
              <w:pStyle w:val="BodyText"/>
              <w:jc w:val="center"/>
              <w:rPr>
                <w:b/>
              </w:rPr>
            </w:pPr>
            <w:r w:rsidRPr="00CE00F6">
              <w:rPr>
                <w:b/>
              </w:rPr>
              <w:t>Resultados</w:t>
            </w:r>
          </w:p>
          <w:p w14:paraId="10236822" w14:textId="112CA0DF" w:rsidR="00523684" w:rsidRPr="00CE00F6" w:rsidRDefault="00CE00F6" w:rsidP="00CE00F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523684" w:rsidRPr="00CE00F6">
              <w:rPr>
                <w:b/>
              </w:rPr>
              <w:t>sperados</w:t>
            </w:r>
          </w:p>
        </w:tc>
      </w:tr>
      <w:tr w:rsidR="00F54C2A" w14:paraId="7B6EE517" w14:textId="77777777" w:rsidTr="00367040">
        <w:tc>
          <w:tcPr>
            <w:tcW w:w="812" w:type="dxa"/>
            <w:shd w:val="clear" w:color="auto" w:fill="auto"/>
          </w:tcPr>
          <w:p w14:paraId="7C726C96" w14:textId="77777777" w:rsidR="00523684" w:rsidRDefault="00523684" w:rsidP="00F54C2A">
            <w:pPr>
              <w:pStyle w:val="BodyText"/>
            </w:pPr>
            <w:r>
              <w:t>1</w:t>
            </w:r>
          </w:p>
        </w:tc>
        <w:tc>
          <w:tcPr>
            <w:tcW w:w="1408" w:type="dxa"/>
            <w:shd w:val="clear" w:color="auto" w:fill="auto"/>
          </w:tcPr>
          <w:p w14:paraId="4CBCA66F" w14:textId="77777777" w:rsidR="00523684" w:rsidRDefault="0014006C" w:rsidP="00F54C2A">
            <w:pPr>
              <w:pStyle w:val="BodyText"/>
            </w:pPr>
            <w:r w:rsidRPr="0019464A">
              <w:t>Visualizar Relatório de Alunos</w:t>
            </w:r>
          </w:p>
        </w:tc>
        <w:tc>
          <w:tcPr>
            <w:tcW w:w="1940" w:type="dxa"/>
            <w:shd w:val="clear" w:color="auto" w:fill="auto"/>
          </w:tcPr>
          <w:p w14:paraId="7C49D88C" w14:textId="77777777" w:rsidR="00523684" w:rsidRDefault="00E767BC" w:rsidP="00F54C2A">
            <w:pPr>
              <w:pStyle w:val="BodyText"/>
            </w:pPr>
            <w:r>
              <w:t>Validar que todos os alunos contidos no banco de dados estão sendo mostrados.</w:t>
            </w:r>
          </w:p>
        </w:tc>
        <w:tc>
          <w:tcPr>
            <w:tcW w:w="2075" w:type="dxa"/>
            <w:shd w:val="clear" w:color="auto" w:fill="auto"/>
          </w:tcPr>
          <w:p w14:paraId="3805661A" w14:textId="77777777" w:rsidR="00523684" w:rsidRDefault="00E767BC" w:rsidP="00F54C2A">
            <w:pPr>
              <w:pStyle w:val="BodyText"/>
            </w:pPr>
            <w:r>
              <w:t>- Clicar em “Visualizar Relatório de Alunos”.</w:t>
            </w:r>
          </w:p>
        </w:tc>
        <w:tc>
          <w:tcPr>
            <w:tcW w:w="3030" w:type="dxa"/>
            <w:shd w:val="clear" w:color="auto" w:fill="auto"/>
          </w:tcPr>
          <w:p w14:paraId="422AB502" w14:textId="77777777" w:rsidR="00523684" w:rsidRDefault="00E767BC" w:rsidP="00F54C2A">
            <w:pPr>
              <w:pStyle w:val="BodyText"/>
            </w:pPr>
            <w:r>
              <w:t>Lista de alunos deve ser exibida corretamente com todos os alunos cadastrados no banco e seus respectivos dados.</w:t>
            </w:r>
          </w:p>
        </w:tc>
      </w:tr>
      <w:tr w:rsidR="00F54C2A" w14:paraId="591687D4" w14:textId="77777777" w:rsidTr="00367040">
        <w:tc>
          <w:tcPr>
            <w:tcW w:w="812" w:type="dxa"/>
            <w:shd w:val="clear" w:color="auto" w:fill="auto"/>
          </w:tcPr>
          <w:p w14:paraId="68579B9D" w14:textId="77777777" w:rsidR="00523684" w:rsidRDefault="00523684" w:rsidP="00F54C2A">
            <w:pPr>
              <w:pStyle w:val="BodyText"/>
            </w:pPr>
            <w:r>
              <w:t>2</w:t>
            </w:r>
          </w:p>
        </w:tc>
        <w:tc>
          <w:tcPr>
            <w:tcW w:w="1408" w:type="dxa"/>
            <w:shd w:val="clear" w:color="auto" w:fill="auto"/>
          </w:tcPr>
          <w:p w14:paraId="03F9C469" w14:textId="77777777" w:rsidR="00523684" w:rsidRDefault="0014006C" w:rsidP="00F54C2A">
            <w:pPr>
              <w:pStyle w:val="BodyText"/>
            </w:pPr>
            <w:r w:rsidRPr="0019464A">
              <w:t>Visualizar Relatório de Alunos</w:t>
            </w:r>
          </w:p>
        </w:tc>
        <w:tc>
          <w:tcPr>
            <w:tcW w:w="1940" w:type="dxa"/>
            <w:shd w:val="clear" w:color="auto" w:fill="auto"/>
          </w:tcPr>
          <w:p w14:paraId="1FF0929D" w14:textId="77777777" w:rsidR="00523684" w:rsidRDefault="00E767BC" w:rsidP="00F54C2A">
            <w:pPr>
              <w:pStyle w:val="BodyText"/>
            </w:pPr>
            <w:r>
              <w:t>Validar que no caso de não haver alunos cadastrados no banco de dados, a mensagem de erro foi exibida.</w:t>
            </w:r>
          </w:p>
        </w:tc>
        <w:tc>
          <w:tcPr>
            <w:tcW w:w="2075" w:type="dxa"/>
            <w:shd w:val="clear" w:color="auto" w:fill="auto"/>
          </w:tcPr>
          <w:p w14:paraId="6B3559CA" w14:textId="77777777" w:rsidR="00523684" w:rsidRDefault="00E767BC" w:rsidP="00F54C2A">
            <w:pPr>
              <w:pStyle w:val="BodyText"/>
            </w:pPr>
            <w:r>
              <w:t xml:space="preserve">- Antes de adicionar algum aluno no sistema, </w:t>
            </w:r>
            <w:r w:rsidR="00AC4FBC">
              <w:t>c</w:t>
            </w:r>
            <w:r>
              <w:t>licar em “Visualizar Relatório de Alunos”.</w:t>
            </w:r>
          </w:p>
        </w:tc>
        <w:tc>
          <w:tcPr>
            <w:tcW w:w="3030" w:type="dxa"/>
            <w:shd w:val="clear" w:color="auto" w:fill="auto"/>
          </w:tcPr>
          <w:p w14:paraId="78C28288" w14:textId="77777777" w:rsidR="00523684" w:rsidRDefault="00E767BC" w:rsidP="00F54C2A">
            <w:pPr>
              <w:pStyle w:val="BodyText"/>
            </w:pPr>
            <w:r>
              <w:t xml:space="preserve">Alerta de </w:t>
            </w:r>
            <w:r w:rsidR="00AC4FBC">
              <w:t xml:space="preserve">que não existem alunos cadastrados no banco de dados </w:t>
            </w:r>
            <w:r>
              <w:t>deve ser exibido na tela</w:t>
            </w:r>
            <w:r w:rsidR="00AC4FBC">
              <w:t>.</w:t>
            </w:r>
          </w:p>
        </w:tc>
      </w:tr>
      <w:tr w:rsidR="00F54C2A" w14:paraId="347F6C21" w14:textId="77777777" w:rsidTr="00367040">
        <w:tc>
          <w:tcPr>
            <w:tcW w:w="812" w:type="dxa"/>
            <w:shd w:val="clear" w:color="auto" w:fill="auto"/>
          </w:tcPr>
          <w:p w14:paraId="5065A38F" w14:textId="77777777" w:rsidR="00F54C2A" w:rsidRDefault="00F54C2A" w:rsidP="00F54C2A">
            <w:pPr>
              <w:pStyle w:val="BodyText"/>
            </w:pPr>
            <w:r>
              <w:t>3</w:t>
            </w:r>
          </w:p>
        </w:tc>
        <w:tc>
          <w:tcPr>
            <w:tcW w:w="1408" w:type="dxa"/>
            <w:shd w:val="clear" w:color="auto" w:fill="auto"/>
          </w:tcPr>
          <w:p w14:paraId="66409317" w14:textId="77777777" w:rsidR="00F54C2A" w:rsidRDefault="00F54C2A" w:rsidP="00F54C2A">
            <w:pPr>
              <w:pStyle w:val="BodyText"/>
            </w:pPr>
            <w:r w:rsidRPr="0019464A">
              <w:t>Cadastrar Aluno</w:t>
            </w:r>
          </w:p>
        </w:tc>
        <w:tc>
          <w:tcPr>
            <w:tcW w:w="1940" w:type="dxa"/>
            <w:shd w:val="clear" w:color="auto" w:fill="auto"/>
          </w:tcPr>
          <w:p w14:paraId="5657DA02" w14:textId="77777777" w:rsidR="00F54C2A" w:rsidRDefault="00F54C2A" w:rsidP="00F54C2A">
            <w:pPr>
              <w:pStyle w:val="BodyText"/>
            </w:pPr>
            <w:r>
              <w:t>Validar alertas de restrições dos campos de preenchimento.</w:t>
            </w:r>
          </w:p>
        </w:tc>
        <w:tc>
          <w:tcPr>
            <w:tcW w:w="2075" w:type="dxa"/>
            <w:shd w:val="clear" w:color="auto" w:fill="auto"/>
          </w:tcPr>
          <w:p w14:paraId="035353D9" w14:textId="77777777" w:rsidR="00F54C2A" w:rsidRDefault="00F54C2A" w:rsidP="00F54C2A">
            <w:pPr>
              <w:pStyle w:val="BodyText"/>
            </w:pPr>
            <w:r>
              <w:t>- Abrir formulário de cadastro de aluno.</w:t>
            </w:r>
          </w:p>
          <w:p w14:paraId="2EC46C7F" w14:textId="77777777" w:rsidR="00F54C2A" w:rsidRDefault="00F54C2A" w:rsidP="00F54C2A">
            <w:pPr>
              <w:pStyle w:val="BodyText"/>
            </w:pPr>
            <w:r>
              <w:t>- Inserir além do limite permitido e deixar de inserir dados em alguns campos.</w:t>
            </w:r>
          </w:p>
          <w:p w14:paraId="4083149D" w14:textId="77777777" w:rsidR="00F54C2A" w:rsidRDefault="00F54C2A" w:rsidP="00F54C2A">
            <w:pPr>
              <w:pStyle w:val="BodyText"/>
            </w:pPr>
            <w:r>
              <w:t>- Clicar no link “Enviar”.</w:t>
            </w:r>
          </w:p>
        </w:tc>
        <w:tc>
          <w:tcPr>
            <w:tcW w:w="3030" w:type="dxa"/>
            <w:shd w:val="clear" w:color="auto" w:fill="auto"/>
          </w:tcPr>
          <w:p w14:paraId="7FBA98A8" w14:textId="77777777" w:rsidR="00F54C2A" w:rsidRDefault="00F54C2A" w:rsidP="00F54C2A">
            <w:pPr>
              <w:pStyle w:val="BodyText"/>
            </w:pPr>
            <w:r>
              <w:t>Alerta de erro ou falta de dados deve ser exibido na tela.</w:t>
            </w:r>
          </w:p>
        </w:tc>
      </w:tr>
      <w:tr w:rsidR="00F54C2A" w14:paraId="788328D9" w14:textId="77777777" w:rsidTr="00367040">
        <w:tc>
          <w:tcPr>
            <w:tcW w:w="812" w:type="dxa"/>
            <w:shd w:val="clear" w:color="auto" w:fill="auto"/>
          </w:tcPr>
          <w:p w14:paraId="1763F4A6" w14:textId="77777777" w:rsidR="00F54C2A" w:rsidRDefault="00F54C2A" w:rsidP="00F54C2A">
            <w:pPr>
              <w:pStyle w:val="BodyText"/>
            </w:pPr>
            <w:r>
              <w:t>4</w:t>
            </w:r>
          </w:p>
        </w:tc>
        <w:tc>
          <w:tcPr>
            <w:tcW w:w="1408" w:type="dxa"/>
            <w:shd w:val="clear" w:color="auto" w:fill="auto"/>
          </w:tcPr>
          <w:p w14:paraId="70AD42CB" w14:textId="77777777" w:rsidR="00F54C2A" w:rsidRDefault="00F54C2A" w:rsidP="00F54C2A">
            <w:pPr>
              <w:pStyle w:val="BodyText"/>
            </w:pPr>
            <w:r w:rsidRPr="0019464A">
              <w:t>Cadastrar Aluno</w:t>
            </w:r>
          </w:p>
        </w:tc>
        <w:tc>
          <w:tcPr>
            <w:tcW w:w="1940" w:type="dxa"/>
            <w:shd w:val="clear" w:color="auto" w:fill="auto"/>
          </w:tcPr>
          <w:p w14:paraId="41E85251" w14:textId="77777777" w:rsidR="00F54C2A" w:rsidRDefault="00F54C2A" w:rsidP="00F54C2A">
            <w:pPr>
              <w:pStyle w:val="BodyText"/>
            </w:pPr>
            <w:r>
              <w:t>Validar se registro dos campos preenchidos foi feito corretamente no banco de dados.</w:t>
            </w:r>
          </w:p>
        </w:tc>
        <w:tc>
          <w:tcPr>
            <w:tcW w:w="2075" w:type="dxa"/>
            <w:shd w:val="clear" w:color="auto" w:fill="auto"/>
          </w:tcPr>
          <w:p w14:paraId="08AACEE9" w14:textId="77777777" w:rsidR="00367040" w:rsidRDefault="00F54C2A" w:rsidP="00F54C2A">
            <w:pPr>
              <w:pStyle w:val="BodyText"/>
            </w:pPr>
            <w:r>
              <w:t>- Abrir formulário de cadastro de aluno.</w:t>
            </w:r>
          </w:p>
          <w:p w14:paraId="1BD08030" w14:textId="77777777" w:rsidR="00F54C2A" w:rsidRDefault="00F54C2A" w:rsidP="00F54C2A">
            <w:pPr>
              <w:pStyle w:val="BodyText"/>
            </w:pPr>
            <w:r>
              <w:t>- Inserir além do limite permitido e deixar de inserir dados em alguns campos.</w:t>
            </w:r>
          </w:p>
          <w:p w14:paraId="28D2661D" w14:textId="77777777" w:rsidR="00F54C2A" w:rsidRDefault="00F54C2A" w:rsidP="00F54C2A">
            <w:pPr>
              <w:pStyle w:val="BodyText"/>
            </w:pPr>
            <w:r>
              <w:t>- Clicar no link “Enviar”.</w:t>
            </w:r>
          </w:p>
        </w:tc>
        <w:tc>
          <w:tcPr>
            <w:tcW w:w="3030" w:type="dxa"/>
            <w:shd w:val="clear" w:color="auto" w:fill="auto"/>
          </w:tcPr>
          <w:p w14:paraId="2AA4349D" w14:textId="77777777" w:rsidR="00F54C2A" w:rsidRDefault="00F54C2A" w:rsidP="00F54C2A">
            <w:pPr>
              <w:pStyle w:val="BodyText"/>
            </w:pPr>
            <w:r>
              <w:t>Lista de alunos deve ser exibida com a inclusão correta do aluno adicionado e seus respectivos dados cadastrados.</w:t>
            </w:r>
          </w:p>
        </w:tc>
      </w:tr>
      <w:tr w:rsidR="00367040" w14:paraId="660F528A" w14:textId="77777777" w:rsidTr="00367040">
        <w:tc>
          <w:tcPr>
            <w:tcW w:w="812" w:type="dxa"/>
            <w:shd w:val="clear" w:color="auto" w:fill="auto"/>
          </w:tcPr>
          <w:p w14:paraId="5AC3076A" w14:textId="77777777" w:rsidR="00367040" w:rsidRDefault="00367040" w:rsidP="00367040">
            <w:pPr>
              <w:pStyle w:val="BodyText"/>
            </w:pPr>
            <w:r>
              <w:lastRenderedPageBreak/>
              <w:t>5</w:t>
            </w:r>
          </w:p>
        </w:tc>
        <w:tc>
          <w:tcPr>
            <w:tcW w:w="1408" w:type="dxa"/>
            <w:shd w:val="clear" w:color="auto" w:fill="auto"/>
          </w:tcPr>
          <w:p w14:paraId="07004DA5" w14:textId="77777777" w:rsidR="00367040" w:rsidRDefault="00367040" w:rsidP="00367040">
            <w:pPr>
              <w:pStyle w:val="BodyText"/>
            </w:pPr>
            <w:r w:rsidRPr="0019464A">
              <w:t>Visualizar Estatística de Presença</w:t>
            </w:r>
          </w:p>
        </w:tc>
        <w:tc>
          <w:tcPr>
            <w:tcW w:w="1940" w:type="dxa"/>
            <w:shd w:val="clear" w:color="auto" w:fill="auto"/>
          </w:tcPr>
          <w:p w14:paraId="31AF6824" w14:textId="77777777" w:rsidR="00367040" w:rsidRDefault="00367040" w:rsidP="00367040">
            <w:pPr>
              <w:pStyle w:val="BodyText"/>
            </w:pPr>
            <w:r>
              <w:t>Validar que todos as presenças de um determinado aluno contidas no banco de dados estão sendo mostrados.</w:t>
            </w:r>
          </w:p>
        </w:tc>
        <w:tc>
          <w:tcPr>
            <w:tcW w:w="2075" w:type="dxa"/>
            <w:shd w:val="clear" w:color="auto" w:fill="auto"/>
          </w:tcPr>
          <w:p w14:paraId="313B0592" w14:textId="77777777" w:rsidR="00367040" w:rsidRDefault="00367040" w:rsidP="00367040">
            <w:pPr>
              <w:pStyle w:val="BodyText"/>
            </w:pPr>
            <w:r>
              <w:t>- Clicar em “Visualizar Relatório de Alunos”.</w:t>
            </w:r>
          </w:p>
          <w:p w14:paraId="4051795F" w14:textId="77777777" w:rsidR="00367040" w:rsidRDefault="00367040" w:rsidP="00367040">
            <w:pPr>
              <w:pStyle w:val="BodyText"/>
            </w:pPr>
            <w:r>
              <w:t>- Clicar no link “Visualizar Estatística de Presenças” de um determinado aluno.</w:t>
            </w:r>
          </w:p>
        </w:tc>
        <w:tc>
          <w:tcPr>
            <w:tcW w:w="3030" w:type="dxa"/>
            <w:shd w:val="clear" w:color="auto" w:fill="auto"/>
          </w:tcPr>
          <w:p w14:paraId="10AA085B" w14:textId="77777777" w:rsidR="00367040" w:rsidRDefault="00367040" w:rsidP="00367040">
            <w:pPr>
              <w:pStyle w:val="BodyText"/>
            </w:pPr>
            <w:r>
              <w:t>Lista de todas as presenças de um determinado aluno devem ser exibidas corretamente junto com as estatísticas de presença disponíveis.</w:t>
            </w:r>
          </w:p>
        </w:tc>
      </w:tr>
      <w:tr w:rsidR="00367040" w14:paraId="6C58CFFB" w14:textId="77777777" w:rsidTr="00367040">
        <w:tc>
          <w:tcPr>
            <w:tcW w:w="812" w:type="dxa"/>
            <w:shd w:val="clear" w:color="auto" w:fill="auto"/>
          </w:tcPr>
          <w:p w14:paraId="74DE5CE9" w14:textId="77777777" w:rsidR="00367040" w:rsidRDefault="00367040" w:rsidP="00367040">
            <w:pPr>
              <w:pStyle w:val="BodyText"/>
            </w:pPr>
            <w:r>
              <w:t>6</w:t>
            </w:r>
          </w:p>
        </w:tc>
        <w:tc>
          <w:tcPr>
            <w:tcW w:w="1408" w:type="dxa"/>
            <w:shd w:val="clear" w:color="auto" w:fill="auto"/>
          </w:tcPr>
          <w:p w14:paraId="119F3C40" w14:textId="77777777" w:rsidR="00367040" w:rsidRDefault="00367040" w:rsidP="00367040">
            <w:pPr>
              <w:pStyle w:val="BodyText"/>
            </w:pPr>
            <w:r w:rsidRPr="0019464A">
              <w:t>Visualizar Estatística de Presença</w:t>
            </w:r>
          </w:p>
        </w:tc>
        <w:tc>
          <w:tcPr>
            <w:tcW w:w="1940" w:type="dxa"/>
            <w:shd w:val="clear" w:color="auto" w:fill="auto"/>
          </w:tcPr>
          <w:p w14:paraId="24D7226B" w14:textId="77777777" w:rsidR="00367040" w:rsidRDefault="00367040" w:rsidP="00367040">
            <w:pPr>
              <w:pStyle w:val="BodyText"/>
            </w:pPr>
            <w:r>
              <w:t>Validar que no caso de não haver presenças de um determinado aluno cadastradas no banco de dados, a mensagem de erro foi exibida.</w:t>
            </w:r>
          </w:p>
        </w:tc>
        <w:tc>
          <w:tcPr>
            <w:tcW w:w="2075" w:type="dxa"/>
            <w:shd w:val="clear" w:color="auto" w:fill="auto"/>
          </w:tcPr>
          <w:p w14:paraId="6C501B11" w14:textId="77777777" w:rsidR="00367040" w:rsidRDefault="00367040" w:rsidP="00367040">
            <w:pPr>
              <w:pStyle w:val="BodyText"/>
            </w:pPr>
            <w:r>
              <w:t>- Clicar em “Visualizar Relatório de Alunos”.</w:t>
            </w:r>
          </w:p>
          <w:p w14:paraId="582B3DDB" w14:textId="77777777" w:rsidR="00367040" w:rsidRDefault="00367040" w:rsidP="00367040">
            <w:pPr>
              <w:pStyle w:val="BodyText"/>
            </w:pPr>
            <w:r>
              <w:t>- Clicar no link “Visualizar Estatística de Presenças” de um determinado aluno recém-adicionado ao sistema e sem presenças cadastradas.</w:t>
            </w:r>
          </w:p>
        </w:tc>
        <w:tc>
          <w:tcPr>
            <w:tcW w:w="3030" w:type="dxa"/>
            <w:shd w:val="clear" w:color="auto" w:fill="auto"/>
          </w:tcPr>
          <w:p w14:paraId="0DF0DCF1" w14:textId="77777777" w:rsidR="00367040" w:rsidRDefault="00367040" w:rsidP="00367040">
            <w:pPr>
              <w:pStyle w:val="BodyText"/>
            </w:pPr>
            <w:r>
              <w:t xml:space="preserve">Alerta deve ser exibido na tela. Com a informação de que não existem presenças cadastradas no banco de dados referentes ao aluno selecionado. </w:t>
            </w:r>
          </w:p>
        </w:tc>
      </w:tr>
    </w:tbl>
    <w:p w14:paraId="262FC67F" w14:textId="77777777" w:rsidR="00523684" w:rsidRDefault="00523684" w:rsidP="00F54C2A">
      <w:pPr>
        <w:pStyle w:val="BodyText"/>
      </w:pPr>
    </w:p>
    <w:p w14:paraId="11DEC8C9" w14:textId="77777777" w:rsidR="00523684" w:rsidRDefault="00523684" w:rsidP="00F54C2A">
      <w:pPr>
        <w:pStyle w:val="BodyText"/>
      </w:pPr>
    </w:p>
    <w:p w14:paraId="2AC987E9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5" w:name="_Toc41846676"/>
      <w:r w:rsidRPr="00523684">
        <w:rPr>
          <w:rFonts w:ascii="Times New Roman" w:hAnsi="Times New Roman"/>
        </w:rPr>
        <w:lastRenderedPageBreak/>
        <w:t>Estimativa de pontos de função</w:t>
      </w:r>
      <w:bookmarkEnd w:id="45"/>
    </w:p>
    <w:p w14:paraId="106FB4AA" w14:textId="77777777" w:rsidR="00385FB7" w:rsidRDefault="00A939D4" w:rsidP="00F54C2A">
      <w:pPr>
        <w:pStyle w:val="BodyText"/>
      </w:pPr>
      <w:r w:rsidRPr="00A939D4">
        <w:rPr>
          <w:noProof/>
        </w:rPr>
        <w:drawing>
          <wp:inline distT="0" distB="0" distL="0" distR="0" wp14:anchorId="7D576D66" wp14:editId="1E0CCA82">
            <wp:extent cx="6110564" cy="1121434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923" cy="113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8805" w14:textId="77777777" w:rsidR="00A939D4" w:rsidRDefault="00A939D4" w:rsidP="00F54C2A">
      <w:pPr>
        <w:pStyle w:val="BodyText"/>
      </w:pPr>
    </w:p>
    <w:p w14:paraId="4CD8EC60" w14:textId="77777777" w:rsidR="00385FB7" w:rsidRDefault="00385FB7" w:rsidP="00F54C2A">
      <w:pPr>
        <w:pStyle w:val="BodyText"/>
      </w:pPr>
      <w:r w:rsidRPr="00385FB7">
        <w:rPr>
          <w:noProof/>
        </w:rPr>
        <w:drawing>
          <wp:inline distT="0" distB="0" distL="0" distR="0" wp14:anchorId="6BC198CB" wp14:editId="7D0F8D18">
            <wp:extent cx="6107502" cy="647832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20"/>
                    <a:stretch/>
                  </pic:blipFill>
                  <pic:spPr bwMode="auto">
                    <a:xfrm>
                      <a:off x="0" y="0"/>
                      <a:ext cx="6126841" cy="649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1006F" w14:textId="77777777" w:rsidR="00385FB7" w:rsidRDefault="00385FB7" w:rsidP="00F54C2A">
      <w:pPr>
        <w:pStyle w:val="BodyText"/>
      </w:pPr>
    </w:p>
    <w:p w14:paraId="10AA68D6" w14:textId="77777777" w:rsidR="008B206A" w:rsidRPr="008B206A" w:rsidRDefault="00523684" w:rsidP="008B206A">
      <w:pPr>
        <w:pStyle w:val="Heading2"/>
        <w:jc w:val="both"/>
        <w:rPr>
          <w:rFonts w:ascii="Times New Roman" w:hAnsi="Times New Roman"/>
        </w:rPr>
      </w:pPr>
      <w:bookmarkStart w:id="46" w:name="_Toc41846677"/>
      <w:r>
        <w:rPr>
          <w:rFonts w:ascii="Times New Roman" w:hAnsi="Times New Roman"/>
        </w:rPr>
        <w:lastRenderedPageBreak/>
        <w:t>Informações da implementação</w:t>
      </w:r>
      <w:bookmarkEnd w:id="46"/>
    </w:p>
    <w:p w14:paraId="74848A4B" w14:textId="35DF3519" w:rsidR="00F53448" w:rsidRDefault="00EE5E2D" w:rsidP="00F54C2A">
      <w:pPr>
        <w:pStyle w:val="BodyText"/>
        <w:rPr>
          <w:rStyle w:val="Hyperlink"/>
        </w:rPr>
      </w:pPr>
      <w:hyperlink r:id="rId24" w:history="1">
        <w:r w:rsidR="00CE00F6">
          <w:rPr>
            <w:rStyle w:val="Hyperlink"/>
          </w:rPr>
          <w:t>https://github.com/flaviofabricioferreira/TCC_PUC_Eng_Software_AcademiaPuc_FF</w:t>
        </w:r>
      </w:hyperlink>
    </w:p>
    <w:p w14:paraId="1BBA5410" w14:textId="77777777" w:rsidR="008B206A" w:rsidRDefault="008B206A" w:rsidP="00F54C2A">
      <w:pPr>
        <w:pStyle w:val="BodyText"/>
      </w:pPr>
    </w:p>
    <w:p w14:paraId="5637A42E" w14:textId="77777777" w:rsidR="008B206A" w:rsidRDefault="008B206A" w:rsidP="00F54C2A">
      <w:pPr>
        <w:pStyle w:val="BodyText"/>
      </w:pPr>
    </w:p>
    <w:p w14:paraId="2FA265A8" w14:textId="77777777" w:rsidR="008B206A" w:rsidRDefault="008B206A" w:rsidP="00F54C2A">
      <w:pPr>
        <w:pStyle w:val="BodyText"/>
      </w:pPr>
    </w:p>
    <w:p w14:paraId="0422BBEC" w14:textId="77777777" w:rsidR="008B206A" w:rsidRDefault="008B206A" w:rsidP="00F54C2A">
      <w:pPr>
        <w:pStyle w:val="BodyText"/>
      </w:pPr>
    </w:p>
    <w:p w14:paraId="438FF0B3" w14:textId="77777777" w:rsidR="008B206A" w:rsidRDefault="008B206A" w:rsidP="00F54C2A">
      <w:pPr>
        <w:pStyle w:val="BodyText"/>
      </w:pPr>
    </w:p>
    <w:p w14:paraId="0411E410" w14:textId="77777777" w:rsidR="008B206A" w:rsidRDefault="008B206A" w:rsidP="00F54C2A">
      <w:pPr>
        <w:pStyle w:val="BodyText"/>
      </w:pPr>
    </w:p>
    <w:p w14:paraId="3D66F5E8" w14:textId="77777777" w:rsidR="008B206A" w:rsidRDefault="008B206A" w:rsidP="00F54C2A">
      <w:pPr>
        <w:pStyle w:val="BodyText"/>
      </w:pPr>
    </w:p>
    <w:p w14:paraId="31F492AF" w14:textId="77777777" w:rsidR="008B206A" w:rsidRDefault="008B206A" w:rsidP="00F54C2A">
      <w:pPr>
        <w:pStyle w:val="BodyText"/>
      </w:pPr>
    </w:p>
    <w:p w14:paraId="0EAC0F68" w14:textId="77777777" w:rsidR="008B206A" w:rsidRDefault="008B206A" w:rsidP="00F54C2A">
      <w:pPr>
        <w:pStyle w:val="BodyText"/>
      </w:pPr>
    </w:p>
    <w:p w14:paraId="79D7B55C" w14:textId="77777777" w:rsidR="008B206A" w:rsidRDefault="008B206A" w:rsidP="00F54C2A">
      <w:pPr>
        <w:pStyle w:val="BodyText"/>
      </w:pPr>
    </w:p>
    <w:p w14:paraId="63558D8B" w14:textId="77777777" w:rsidR="008B206A" w:rsidRDefault="008B206A" w:rsidP="00F54C2A">
      <w:pPr>
        <w:pStyle w:val="BodyText"/>
      </w:pPr>
    </w:p>
    <w:p w14:paraId="642408E7" w14:textId="77777777" w:rsidR="008B206A" w:rsidRDefault="008B206A" w:rsidP="00F54C2A">
      <w:pPr>
        <w:pStyle w:val="BodyText"/>
      </w:pPr>
    </w:p>
    <w:p w14:paraId="557665FA" w14:textId="77777777" w:rsidR="008B206A" w:rsidRDefault="008B206A" w:rsidP="00F54C2A">
      <w:pPr>
        <w:pStyle w:val="BodyText"/>
      </w:pPr>
    </w:p>
    <w:p w14:paraId="3A32FC6A" w14:textId="77777777" w:rsidR="008B206A" w:rsidRDefault="008B206A" w:rsidP="00F54C2A">
      <w:pPr>
        <w:pStyle w:val="BodyText"/>
      </w:pPr>
    </w:p>
    <w:p w14:paraId="510A4B1E" w14:textId="77777777" w:rsidR="008B206A" w:rsidRDefault="008B206A" w:rsidP="00F54C2A">
      <w:pPr>
        <w:pStyle w:val="BodyText"/>
      </w:pPr>
    </w:p>
    <w:p w14:paraId="12F0AB39" w14:textId="77777777" w:rsidR="008B206A" w:rsidRDefault="008B206A" w:rsidP="00F54C2A">
      <w:pPr>
        <w:pStyle w:val="BodyText"/>
      </w:pPr>
    </w:p>
    <w:p w14:paraId="35E55DB5" w14:textId="77777777" w:rsidR="008B206A" w:rsidRDefault="008B206A" w:rsidP="00F54C2A">
      <w:pPr>
        <w:pStyle w:val="BodyText"/>
      </w:pPr>
    </w:p>
    <w:p w14:paraId="3B48C4D7" w14:textId="77777777" w:rsidR="008B206A" w:rsidRDefault="008B206A" w:rsidP="00F54C2A">
      <w:pPr>
        <w:pStyle w:val="BodyText"/>
      </w:pPr>
    </w:p>
    <w:p w14:paraId="71B44F02" w14:textId="77777777" w:rsidR="008B206A" w:rsidRDefault="008B206A" w:rsidP="00F54C2A">
      <w:pPr>
        <w:pStyle w:val="BodyText"/>
      </w:pPr>
    </w:p>
    <w:p w14:paraId="2D47F6F0" w14:textId="77777777" w:rsidR="008B206A" w:rsidRDefault="008B206A" w:rsidP="00F54C2A">
      <w:pPr>
        <w:pStyle w:val="BodyText"/>
      </w:pPr>
    </w:p>
    <w:p w14:paraId="3CD92EBA" w14:textId="77777777" w:rsidR="008B206A" w:rsidRDefault="008B206A" w:rsidP="00F54C2A">
      <w:pPr>
        <w:pStyle w:val="BodyText"/>
      </w:pPr>
    </w:p>
    <w:p w14:paraId="72E271BB" w14:textId="77777777" w:rsidR="008B206A" w:rsidRDefault="008B206A" w:rsidP="00F54C2A">
      <w:pPr>
        <w:pStyle w:val="BodyText"/>
      </w:pPr>
    </w:p>
    <w:p w14:paraId="7431FCCE" w14:textId="77777777" w:rsidR="008B206A" w:rsidRDefault="008B206A" w:rsidP="00F54C2A">
      <w:pPr>
        <w:pStyle w:val="BodyText"/>
      </w:pPr>
    </w:p>
    <w:p w14:paraId="3CBC5E00" w14:textId="77777777" w:rsidR="008B206A" w:rsidRDefault="008B206A" w:rsidP="00F54C2A">
      <w:pPr>
        <w:pStyle w:val="BodyText"/>
      </w:pPr>
    </w:p>
    <w:p w14:paraId="216F06E2" w14:textId="77777777" w:rsidR="008B206A" w:rsidRDefault="008B206A" w:rsidP="00F54C2A">
      <w:pPr>
        <w:pStyle w:val="BodyText"/>
      </w:pPr>
    </w:p>
    <w:p w14:paraId="3B67E09F" w14:textId="77777777" w:rsidR="008B206A" w:rsidRDefault="008B206A" w:rsidP="00F54C2A">
      <w:pPr>
        <w:pStyle w:val="BodyText"/>
      </w:pPr>
    </w:p>
    <w:p w14:paraId="1B210968" w14:textId="77777777" w:rsidR="008B206A" w:rsidRDefault="008B206A" w:rsidP="00F54C2A">
      <w:pPr>
        <w:pStyle w:val="BodyText"/>
      </w:pPr>
    </w:p>
    <w:p w14:paraId="5D72A5DC" w14:textId="77777777" w:rsidR="008B206A" w:rsidRDefault="008B206A" w:rsidP="00F54C2A">
      <w:pPr>
        <w:pStyle w:val="BodyText"/>
      </w:pPr>
    </w:p>
    <w:p w14:paraId="1251C2EA" w14:textId="77777777" w:rsidR="008B206A" w:rsidRDefault="008B206A" w:rsidP="00F54C2A">
      <w:pPr>
        <w:pStyle w:val="BodyText"/>
      </w:pPr>
    </w:p>
    <w:p w14:paraId="65AF4440" w14:textId="77777777" w:rsidR="008B206A" w:rsidRDefault="008B206A" w:rsidP="00F54C2A">
      <w:pPr>
        <w:pStyle w:val="BodyText"/>
      </w:pPr>
    </w:p>
    <w:sectPr w:rsidR="008B206A">
      <w:headerReference w:type="even" r:id="rId25"/>
      <w:headerReference w:type="default" r:id="rId26"/>
      <w:footerReference w:type="even" r:id="rId27"/>
      <w:footerReference w:type="default" r:id="rId28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72E75" w14:textId="77777777" w:rsidR="00C74E72" w:rsidRDefault="00C74E72">
      <w:r>
        <w:separator/>
      </w:r>
    </w:p>
  </w:endnote>
  <w:endnote w:type="continuationSeparator" w:id="0">
    <w:p w14:paraId="388C4DB4" w14:textId="77777777" w:rsidR="00C74E72" w:rsidRDefault="00C7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E124" w14:textId="77777777" w:rsidR="00EE5E2D" w:rsidRDefault="00EE5E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66B0E1EA" w14:textId="77777777" w:rsidR="00EE5E2D" w:rsidRDefault="00EE5E2D" w:rsidP="00F46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4F54" w14:textId="77777777" w:rsidR="00EE5E2D" w:rsidRDefault="00EE5E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4AB208D4" w14:textId="77777777" w:rsidR="00EE5E2D" w:rsidRDefault="00EE5E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3B2E5" w14:textId="77777777" w:rsidR="00C74E72" w:rsidRDefault="00C74E72">
      <w:r>
        <w:separator/>
      </w:r>
    </w:p>
  </w:footnote>
  <w:footnote w:type="continuationSeparator" w:id="0">
    <w:p w14:paraId="111733CF" w14:textId="77777777" w:rsidR="00C74E72" w:rsidRDefault="00C7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2E94A" w14:textId="77777777" w:rsidR="00EE5E2D" w:rsidRPr="005A081F" w:rsidRDefault="00EE5E2D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AcademiaPUC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4D968" w14:textId="77777777" w:rsidR="00EE5E2D" w:rsidRDefault="00EE5E2D">
    <w:pPr>
      <w:pStyle w:val="Header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DBA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A610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142D2777"/>
    <w:multiLevelType w:val="hybridMultilevel"/>
    <w:tmpl w:val="8D463AF4"/>
    <w:lvl w:ilvl="0" w:tplc="E20209C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2CC5"/>
    <w:multiLevelType w:val="hybridMultilevel"/>
    <w:tmpl w:val="7D769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288693D"/>
    <w:multiLevelType w:val="hybridMultilevel"/>
    <w:tmpl w:val="157EF5C0"/>
    <w:lvl w:ilvl="0" w:tplc="3C1EC1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5248"/>
    <w:multiLevelType w:val="hybridMultilevel"/>
    <w:tmpl w:val="960A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21FCE"/>
    <w:multiLevelType w:val="hybridMultilevel"/>
    <w:tmpl w:val="B472E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06246"/>
    <w:multiLevelType w:val="hybridMultilevel"/>
    <w:tmpl w:val="A39C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A6780"/>
    <w:multiLevelType w:val="hybridMultilevel"/>
    <w:tmpl w:val="5C1AB198"/>
    <w:lvl w:ilvl="0" w:tplc="E20209C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620AB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 w15:restartNumberingAfterBreak="0">
    <w:nsid w:val="47361713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71CB9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493AB6"/>
    <w:multiLevelType w:val="hybridMultilevel"/>
    <w:tmpl w:val="F3C45CFE"/>
    <w:lvl w:ilvl="0" w:tplc="AE961F5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4" w15:restartNumberingAfterBreak="0">
    <w:nsid w:val="54034C6D"/>
    <w:multiLevelType w:val="hybridMultilevel"/>
    <w:tmpl w:val="A51C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95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722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30"/>
  </w:num>
  <w:num w:numId="2">
    <w:abstractNumId w:val="28"/>
  </w:num>
  <w:num w:numId="3">
    <w:abstractNumId w:val="6"/>
  </w:num>
  <w:num w:numId="4">
    <w:abstractNumId w:val="18"/>
  </w:num>
  <w:num w:numId="5">
    <w:abstractNumId w:val="14"/>
  </w:num>
  <w:num w:numId="6">
    <w:abstractNumId w:val="10"/>
  </w:num>
  <w:num w:numId="7">
    <w:abstractNumId w:val="8"/>
  </w:num>
  <w:num w:numId="8">
    <w:abstractNumId w:val="27"/>
  </w:num>
  <w:num w:numId="9">
    <w:abstractNumId w:val="3"/>
  </w:num>
  <w:num w:numId="10">
    <w:abstractNumId w:val="11"/>
  </w:num>
  <w:num w:numId="11">
    <w:abstractNumId w:val="29"/>
  </w:num>
  <w:num w:numId="12">
    <w:abstractNumId w:val="9"/>
  </w:num>
  <w:num w:numId="13">
    <w:abstractNumId w:val="16"/>
  </w:num>
  <w:num w:numId="14">
    <w:abstractNumId w:val="22"/>
  </w:num>
  <w:num w:numId="15">
    <w:abstractNumId w:val="26"/>
  </w:num>
  <w:num w:numId="16">
    <w:abstractNumId w:val="2"/>
  </w:num>
  <w:num w:numId="17">
    <w:abstractNumId w:val="1"/>
  </w:num>
  <w:num w:numId="18">
    <w:abstractNumId w:val="25"/>
  </w:num>
  <w:num w:numId="19">
    <w:abstractNumId w:val="19"/>
  </w:num>
  <w:num w:numId="20">
    <w:abstractNumId w:val="30"/>
  </w:num>
  <w:num w:numId="21">
    <w:abstractNumId w:val="30"/>
  </w:num>
  <w:num w:numId="22">
    <w:abstractNumId w:val="30"/>
  </w:num>
  <w:num w:numId="23">
    <w:abstractNumId w:val="23"/>
  </w:num>
  <w:num w:numId="24">
    <w:abstractNumId w:val="5"/>
  </w:num>
  <w:num w:numId="25">
    <w:abstractNumId w:val="17"/>
  </w:num>
  <w:num w:numId="26">
    <w:abstractNumId w:val="30"/>
  </w:num>
  <w:num w:numId="27">
    <w:abstractNumId w:val="4"/>
  </w:num>
  <w:num w:numId="28">
    <w:abstractNumId w:val="7"/>
  </w:num>
  <w:num w:numId="29">
    <w:abstractNumId w:val="13"/>
  </w:num>
  <w:num w:numId="30">
    <w:abstractNumId w:val="30"/>
  </w:num>
  <w:num w:numId="31">
    <w:abstractNumId w:val="0"/>
  </w:num>
  <w:num w:numId="32">
    <w:abstractNumId w:val="21"/>
  </w:num>
  <w:num w:numId="33">
    <w:abstractNumId w:val="15"/>
  </w:num>
  <w:num w:numId="34">
    <w:abstractNumId w:val="24"/>
  </w:num>
  <w:num w:numId="35">
    <w:abstractNumId w:val="20"/>
  </w:num>
  <w:num w:numId="36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605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67230"/>
    <w:rsid w:val="00071A4F"/>
    <w:rsid w:val="000731BD"/>
    <w:rsid w:val="00073229"/>
    <w:rsid w:val="00073778"/>
    <w:rsid w:val="0007430C"/>
    <w:rsid w:val="00077FB8"/>
    <w:rsid w:val="00082639"/>
    <w:rsid w:val="000827A0"/>
    <w:rsid w:val="00085473"/>
    <w:rsid w:val="000867A3"/>
    <w:rsid w:val="000869AF"/>
    <w:rsid w:val="00086C4C"/>
    <w:rsid w:val="00090A74"/>
    <w:rsid w:val="000915D0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1EBB"/>
    <w:rsid w:val="000C2FDB"/>
    <w:rsid w:val="000C484C"/>
    <w:rsid w:val="000C6E48"/>
    <w:rsid w:val="000C7043"/>
    <w:rsid w:val="000D03EF"/>
    <w:rsid w:val="000D28D5"/>
    <w:rsid w:val="000D77FF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06C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303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464A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B6E98"/>
    <w:rsid w:val="001C098B"/>
    <w:rsid w:val="001C2255"/>
    <w:rsid w:val="001C23B3"/>
    <w:rsid w:val="001C498E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396"/>
    <w:rsid w:val="00231ECE"/>
    <w:rsid w:val="00232AA2"/>
    <w:rsid w:val="002331CF"/>
    <w:rsid w:val="00233C54"/>
    <w:rsid w:val="002346D9"/>
    <w:rsid w:val="00234E7C"/>
    <w:rsid w:val="0023736A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86482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33A1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2039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047D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040"/>
    <w:rsid w:val="0036760C"/>
    <w:rsid w:val="003715C2"/>
    <w:rsid w:val="00373983"/>
    <w:rsid w:val="00374976"/>
    <w:rsid w:val="00376ED0"/>
    <w:rsid w:val="00377CFC"/>
    <w:rsid w:val="0038014D"/>
    <w:rsid w:val="00385FB7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3D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6B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1582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2E62"/>
    <w:rsid w:val="00463034"/>
    <w:rsid w:val="00463A77"/>
    <w:rsid w:val="004650FA"/>
    <w:rsid w:val="00466B94"/>
    <w:rsid w:val="00474918"/>
    <w:rsid w:val="00475A9C"/>
    <w:rsid w:val="00477C81"/>
    <w:rsid w:val="00482C12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31DD"/>
    <w:rsid w:val="004B4455"/>
    <w:rsid w:val="004B61B8"/>
    <w:rsid w:val="004B66B1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D7D33"/>
    <w:rsid w:val="004E197F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3684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67189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4C7E"/>
    <w:rsid w:val="00595486"/>
    <w:rsid w:val="00595580"/>
    <w:rsid w:val="00596BD8"/>
    <w:rsid w:val="005A081F"/>
    <w:rsid w:val="005A0942"/>
    <w:rsid w:val="005A0BB7"/>
    <w:rsid w:val="005A0F43"/>
    <w:rsid w:val="005A1008"/>
    <w:rsid w:val="005A35F9"/>
    <w:rsid w:val="005A3F2C"/>
    <w:rsid w:val="005A5C2F"/>
    <w:rsid w:val="005A663D"/>
    <w:rsid w:val="005A6C21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E5F29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1B0A"/>
    <w:rsid w:val="00612B48"/>
    <w:rsid w:val="00613FA8"/>
    <w:rsid w:val="00617162"/>
    <w:rsid w:val="0061730C"/>
    <w:rsid w:val="0062064C"/>
    <w:rsid w:val="00624098"/>
    <w:rsid w:val="00624CB9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12A0"/>
    <w:rsid w:val="006515A6"/>
    <w:rsid w:val="00652752"/>
    <w:rsid w:val="00652867"/>
    <w:rsid w:val="00653354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34B7"/>
    <w:rsid w:val="00676901"/>
    <w:rsid w:val="00680FF5"/>
    <w:rsid w:val="00682C48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485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265D"/>
    <w:rsid w:val="007847BC"/>
    <w:rsid w:val="007853B2"/>
    <w:rsid w:val="007862F8"/>
    <w:rsid w:val="00791752"/>
    <w:rsid w:val="00792C38"/>
    <w:rsid w:val="00792D1C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5721E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06CD"/>
    <w:rsid w:val="008953CA"/>
    <w:rsid w:val="00896F6E"/>
    <w:rsid w:val="008A0E0D"/>
    <w:rsid w:val="008A2E86"/>
    <w:rsid w:val="008A3BF9"/>
    <w:rsid w:val="008A41E0"/>
    <w:rsid w:val="008A4615"/>
    <w:rsid w:val="008A794E"/>
    <w:rsid w:val="008A7A27"/>
    <w:rsid w:val="008B206A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119"/>
    <w:rsid w:val="009059F7"/>
    <w:rsid w:val="009062B0"/>
    <w:rsid w:val="00911355"/>
    <w:rsid w:val="00912540"/>
    <w:rsid w:val="00914ECB"/>
    <w:rsid w:val="00925D43"/>
    <w:rsid w:val="00925FB3"/>
    <w:rsid w:val="009303A3"/>
    <w:rsid w:val="00931AF7"/>
    <w:rsid w:val="00931CBA"/>
    <w:rsid w:val="00931E9D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085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5150"/>
    <w:rsid w:val="009D70D9"/>
    <w:rsid w:val="009E06AA"/>
    <w:rsid w:val="009E3569"/>
    <w:rsid w:val="009E3B7C"/>
    <w:rsid w:val="009E4682"/>
    <w:rsid w:val="009E4A0A"/>
    <w:rsid w:val="009E5AB0"/>
    <w:rsid w:val="009F1C02"/>
    <w:rsid w:val="009F34E8"/>
    <w:rsid w:val="009F655B"/>
    <w:rsid w:val="009F6A71"/>
    <w:rsid w:val="00A00647"/>
    <w:rsid w:val="00A02440"/>
    <w:rsid w:val="00A02A03"/>
    <w:rsid w:val="00A03615"/>
    <w:rsid w:val="00A05549"/>
    <w:rsid w:val="00A05E83"/>
    <w:rsid w:val="00A21885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39D4"/>
    <w:rsid w:val="00A952BE"/>
    <w:rsid w:val="00A95CDC"/>
    <w:rsid w:val="00A96155"/>
    <w:rsid w:val="00AA78BD"/>
    <w:rsid w:val="00AA7E85"/>
    <w:rsid w:val="00AB2DB7"/>
    <w:rsid w:val="00AB594F"/>
    <w:rsid w:val="00AC4692"/>
    <w:rsid w:val="00AC4FBC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386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7ED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8F1"/>
    <w:rsid w:val="00B43C90"/>
    <w:rsid w:val="00B464A8"/>
    <w:rsid w:val="00B5068D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47"/>
    <w:rsid w:val="00B62C5F"/>
    <w:rsid w:val="00B6314A"/>
    <w:rsid w:val="00B63767"/>
    <w:rsid w:val="00B65004"/>
    <w:rsid w:val="00B66AA7"/>
    <w:rsid w:val="00B67F7E"/>
    <w:rsid w:val="00B70DA6"/>
    <w:rsid w:val="00B73FE9"/>
    <w:rsid w:val="00B77F6B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B7E0C"/>
    <w:rsid w:val="00BC0617"/>
    <w:rsid w:val="00BC09F6"/>
    <w:rsid w:val="00BC1D48"/>
    <w:rsid w:val="00BC2352"/>
    <w:rsid w:val="00BC2671"/>
    <w:rsid w:val="00BC4BEB"/>
    <w:rsid w:val="00BD0ECB"/>
    <w:rsid w:val="00BD1448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1E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2FDB"/>
    <w:rsid w:val="00C64B68"/>
    <w:rsid w:val="00C6561D"/>
    <w:rsid w:val="00C66F20"/>
    <w:rsid w:val="00C6725F"/>
    <w:rsid w:val="00C70408"/>
    <w:rsid w:val="00C71DE9"/>
    <w:rsid w:val="00C73C53"/>
    <w:rsid w:val="00C74E72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36EE"/>
    <w:rsid w:val="00CA635B"/>
    <w:rsid w:val="00CA7C01"/>
    <w:rsid w:val="00CB29FB"/>
    <w:rsid w:val="00CB3337"/>
    <w:rsid w:val="00CB394E"/>
    <w:rsid w:val="00CB6314"/>
    <w:rsid w:val="00CC0332"/>
    <w:rsid w:val="00CC1FC1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0F6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A49"/>
    <w:rsid w:val="00D45E95"/>
    <w:rsid w:val="00D466A1"/>
    <w:rsid w:val="00D54FE3"/>
    <w:rsid w:val="00D550F7"/>
    <w:rsid w:val="00D563DB"/>
    <w:rsid w:val="00D56710"/>
    <w:rsid w:val="00D567F0"/>
    <w:rsid w:val="00D56D3B"/>
    <w:rsid w:val="00D57DEC"/>
    <w:rsid w:val="00D608D0"/>
    <w:rsid w:val="00D60E56"/>
    <w:rsid w:val="00D63637"/>
    <w:rsid w:val="00D639A8"/>
    <w:rsid w:val="00D6582F"/>
    <w:rsid w:val="00D66BFB"/>
    <w:rsid w:val="00D7084B"/>
    <w:rsid w:val="00D716B2"/>
    <w:rsid w:val="00D7207F"/>
    <w:rsid w:val="00D723CE"/>
    <w:rsid w:val="00D73AF5"/>
    <w:rsid w:val="00D777C1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19C0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070D7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08B"/>
    <w:rsid w:val="00E51127"/>
    <w:rsid w:val="00E5266D"/>
    <w:rsid w:val="00E53006"/>
    <w:rsid w:val="00E540DE"/>
    <w:rsid w:val="00E56736"/>
    <w:rsid w:val="00E610AC"/>
    <w:rsid w:val="00E61450"/>
    <w:rsid w:val="00E63E4A"/>
    <w:rsid w:val="00E650A3"/>
    <w:rsid w:val="00E651B2"/>
    <w:rsid w:val="00E66AD4"/>
    <w:rsid w:val="00E67B69"/>
    <w:rsid w:val="00E70558"/>
    <w:rsid w:val="00E733B4"/>
    <w:rsid w:val="00E741CA"/>
    <w:rsid w:val="00E767BC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D41A3"/>
    <w:rsid w:val="00ED7E69"/>
    <w:rsid w:val="00EE0ECE"/>
    <w:rsid w:val="00EE1B98"/>
    <w:rsid w:val="00EE281C"/>
    <w:rsid w:val="00EE328F"/>
    <w:rsid w:val="00EE384F"/>
    <w:rsid w:val="00EE3D56"/>
    <w:rsid w:val="00EE4A53"/>
    <w:rsid w:val="00EE5E2D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2F53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3448"/>
    <w:rsid w:val="00F54125"/>
    <w:rsid w:val="00F54C2A"/>
    <w:rsid w:val="00F574A3"/>
    <w:rsid w:val="00F6049B"/>
    <w:rsid w:val="00F61197"/>
    <w:rsid w:val="00F62088"/>
    <w:rsid w:val="00F62F21"/>
    <w:rsid w:val="00F6385B"/>
    <w:rsid w:val="00F642DA"/>
    <w:rsid w:val="00F64619"/>
    <w:rsid w:val="00F649BD"/>
    <w:rsid w:val="00F64B58"/>
    <w:rsid w:val="00F732CD"/>
    <w:rsid w:val="00F7611F"/>
    <w:rsid w:val="00F76163"/>
    <w:rsid w:val="00F76CA2"/>
    <w:rsid w:val="00F81406"/>
    <w:rsid w:val="00F82273"/>
    <w:rsid w:val="00F8335D"/>
    <w:rsid w:val="00F877CB"/>
    <w:rsid w:val="00F87814"/>
    <w:rsid w:val="00F961E4"/>
    <w:rsid w:val="00FA12F8"/>
    <w:rsid w:val="00FA23FA"/>
    <w:rsid w:val="00FA4059"/>
    <w:rsid w:val="00FA582C"/>
    <w:rsid w:val="00FA586F"/>
    <w:rsid w:val="00FA5BCD"/>
    <w:rsid w:val="00FA5F46"/>
    <w:rsid w:val="00FA60E9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82C"/>
    <w:rsid w:val="00FD1D87"/>
    <w:rsid w:val="00FD2367"/>
    <w:rsid w:val="00FD4E83"/>
    <w:rsid w:val="00FE221A"/>
    <w:rsid w:val="00FE23B7"/>
    <w:rsid w:val="00FE2BF5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2F85E"/>
  <w15:chartTrackingRefBased/>
  <w15:docId w15:val="{93B019E6-3E2C-44E4-A6B4-38F84F3A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rPr>
      <w:lang w:val="pt-BR"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F54C2A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val="pt-BR"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F54C2A"/>
    <w:rPr>
      <w:sz w:val="24"/>
      <w:szCs w:val="24"/>
      <w:lang w:val="pt-BR"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91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7ED"/>
    <w:rPr>
      <w:color w:val="954F72" w:themeColor="followedHyperlink"/>
      <w:u w:val="single"/>
    </w:rPr>
  </w:style>
  <w:style w:type="paragraph" w:customStyle="1" w:styleId="Default">
    <w:name w:val="Default"/>
    <w:rsid w:val="00C041E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flaviofabricioferreira/TCC_PUC_Eng_Software_AcademiaPuc_F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E899-75C6-4D27-A5CE-B1A6FC29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4</TotalTime>
  <Pages>1</Pages>
  <Words>2377</Words>
  <Characters>12836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15183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Ferreira, Fabricio (F.V.)</cp:lastModifiedBy>
  <cp:revision>4</cp:revision>
  <cp:lastPrinted>2020-05-31T22:45:00Z</cp:lastPrinted>
  <dcterms:created xsi:type="dcterms:W3CDTF">2020-05-31T22:45:00Z</dcterms:created>
  <dcterms:modified xsi:type="dcterms:W3CDTF">2020-05-31T22:49:00Z</dcterms:modified>
</cp:coreProperties>
</file>